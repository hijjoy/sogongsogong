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2EF1" w14:textId="77777777" w:rsidR="00A358BA" w:rsidRDefault="00A358BA" w:rsidP="000C1C63"/>
    <w:p w14:paraId="620387B3" w14:textId="77777777" w:rsidR="00142063" w:rsidRPr="001A1A5A" w:rsidRDefault="00DC1D15" w:rsidP="008E5BEB">
      <w:pPr>
        <w:pStyle w:val="ad"/>
        <w:rPr>
          <w:rFonts w:ascii="바탕" w:eastAsia="바탕" w:hAnsi="바탕"/>
        </w:rPr>
      </w:pPr>
      <w:r w:rsidRPr="001A1A5A">
        <w:rPr>
          <w:rFonts w:ascii="바탕" w:eastAsia="바탕" w:hAnsi="바탕" w:hint="eastAsia"/>
        </w:rPr>
        <w:t>요구사항</w:t>
      </w:r>
      <w:r w:rsidR="00A833BF" w:rsidRPr="001A1A5A">
        <w:rPr>
          <w:rFonts w:ascii="바탕" w:eastAsia="바탕" w:hAnsi="바탕" w:hint="eastAsia"/>
        </w:rPr>
        <w:t xml:space="preserve"> </w:t>
      </w:r>
      <w:r w:rsidRPr="001A1A5A">
        <w:rPr>
          <w:rFonts w:ascii="바탕" w:eastAsia="바탕" w:hAnsi="바탕" w:hint="eastAsia"/>
        </w:rPr>
        <w:t>명세서</w:t>
      </w:r>
    </w:p>
    <w:p w14:paraId="3C79C80D" w14:textId="77777777" w:rsidR="00BF2488" w:rsidRPr="00137DCF" w:rsidRDefault="00000000" w:rsidP="00936487">
      <w:pPr>
        <w:pStyle w:val="ad"/>
      </w:pPr>
      <w:r>
        <w:pict w14:anchorId="1C08E7D6">
          <v:group id="_x0000_s2212" editas="canvas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1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2210" style="position:absolute;left:2276;top:5420;width:7200;height:193" fillcolor="#903" stroked="f" strokecolor="blue"/>
            <w10:anchorlock/>
          </v:group>
        </w:pict>
      </w:r>
    </w:p>
    <w:p w14:paraId="26FC7563" w14:textId="77777777" w:rsidR="00BF2488" w:rsidRPr="00137DCF" w:rsidRDefault="00BF2488" w:rsidP="00BF2488"/>
    <w:p w14:paraId="3E302890" w14:textId="77777777" w:rsidR="00BF2488" w:rsidRPr="00137DCF" w:rsidRDefault="00BF2488" w:rsidP="00BF2488"/>
    <w:p w14:paraId="5890EEBC" w14:textId="77777777" w:rsidR="00BF2488" w:rsidRPr="00137DCF" w:rsidRDefault="00BF2488" w:rsidP="00BF2488"/>
    <w:p w14:paraId="4B2374A5" w14:textId="77777777" w:rsidR="00BF2488" w:rsidRPr="00137DCF" w:rsidRDefault="00BF2488" w:rsidP="00BF2488"/>
    <w:p w14:paraId="2A3EA952" w14:textId="77777777" w:rsidR="00BF2488" w:rsidRPr="00137DCF" w:rsidRDefault="00BF2488" w:rsidP="00BF2488"/>
    <w:p w14:paraId="40F27E4A" w14:textId="77777777" w:rsidR="00BF2488" w:rsidRPr="00137DCF" w:rsidRDefault="00BF2488" w:rsidP="00BF2488"/>
    <w:p w14:paraId="31E3AC02" w14:textId="77777777" w:rsidR="00BF2488" w:rsidRPr="00137DCF" w:rsidRDefault="00BF2488" w:rsidP="00BF2488"/>
    <w:p w14:paraId="064A9B60" w14:textId="77777777" w:rsidR="00BF2488" w:rsidRPr="00137DCF" w:rsidRDefault="00BF2488" w:rsidP="00BF2488"/>
    <w:p w14:paraId="773772C3" w14:textId="77777777" w:rsidR="00BF2488" w:rsidRPr="00137DCF" w:rsidRDefault="00BF2488" w:rsidP="00BF2488"/>
    <w:p w14:paraId="253A8838" w14:textId="77777777" w:rsidR="005A0F5A" w:rsidRDefault="005A0F5A" w:rsidP="00BF2488"/>
    <w:p w14:paraId="51889D0A" w14:textId="77777777" w:rsidR="005A0F5A" w:rsidRDefault="005A0F5A" w:rsidP="00BF2488"/>
    <w:p w14:paraId="00FD7A87" w14:textId="77777777" w:rsidR="005A0F5A" w:rsidRDefault="005A0F5A" w:rsidP="00BF2488"/>
    <w:p w14:paraId="1752441E" w14:textId="77777777" w:rsidR="005A0F5A" w:rsidRDefault="005A0F5A" w:rsidP="00BF2488"/>
    <w:p w14:paraId="4A0BF9C8" w14:textId="77777777" w:rsidR="005A0F5A" w:rsidRDefault="005A0F5A" w:rsidP="00BF2488"/>
    <w:p w14:paraId="487A4C8E" w14:textId="77777777" w:rsidR="005A0F5A" w:rsidRPr="00137DCF" w:rsidRDefault="005A0F5A" w:rsidP="00BF2488"/>
    <w:p w14:paraId="16D7AC1F" w14:textId="11BF238B" w:rsidR="004921E5" w:rsidRPr="002C1DC5" w:rsidRDefault="4CDC5924" w:rsidP="4CDC5924">
      <w:pPr>
        <w:pStyle w:val="af1"/>
        <w:rPr>
          <w:rFonts w:ascii="바탕" w:eastAsia="바탕" w:hAnsi="바탕"/>
        </w:rPr>
      </w:pPr>
      <w:r w:rsidRPr="4CDC5924">
        <w:rPr>
          <w:rFonts w:ascii="바탕" w:eastAsia="바탕" w:hAnsi="바탕"/>
        </w:rPr>
        <w:t>&lt;소공소공&gt;</w:t>
      </w:r>
    </w:p>
    <w:p w14:paraId="6AF2CE24" w14:textId="77777777" w:rsidR="00BF2488" w:rsidRPr="00137DCF" w:rsidRDefault="00BF2488" w:rsidP="4CDC5924">
      <w:pPr>
        <w:rPr>
          <w:rFonts w:eastAsia="바탕" w:hAnsi="바탕" w:cs="바탕"/>
        </w:rPr>
      </w:pPr>
    </w:p>
    <w:p w14:paraId="7FDB33B6" w14:textId="77777777" w:rsidR="00BF2488" w:rsidRPr="00137DCF" w:rsidRDefault="00BF2488" w:rsidP="4CDC5924">
      <w:pPr>
        <w:rPr>
          <w:rFonts w:eastAsia="바탕" w:hAnsi="바탕" w:cs="바탕"/>
        </w:rPr>
      </w:pPr>
    </w:p>
    <w:p w14:paraId="175BB80B" w14:textId="77777777" w:rsidR="00E26985" w:rsidRDefault="00616F3A" w:rsidP="4CDC5924">
      <w:pPr>
        <w:rPr>
          <w:rFonts w:eastAsia="바탕" w:hAnsi="바탕" w:cs="바탕"/>
        </w:rPr>
      </w:pPr>
      <w:r w:rsidRPr="4CDC5924">
        <w:rPr>
          <w:rFonts w:eastAsia="바탕" w:hAnsi="바탕" w:cs="바탕"/>
        </w:rPr>
        <w:br w:type="page"/>
      </w:r>
      <w:bookmarkStart w:id="0" w:name="[문서의_처음]"/>
      <w:bookmarkEnd w:id="0"/>
    </w:p>
    <w:p w14:paraId="34B03944" w14:textId="77777777" w:rsidR="0051769F" w:rsidRDefault="0051769F" w:rsidP="4CDC5924">
      <w:pPr>
        <w:rPr>
          <w:rFonts w:eastAsia="바탕" w:hAnsi="바탕" w:cs="바탕"/>
        </w:rPr>
      </w:pPr>
    </w:p>
    <w:p w14:paraId="6791B32D" w14:textId="77777777" w:rsidR="000F729C" w:rsidRDefault="000F729C" w:rsidP="4CDC5924">
      <w:pPr>
        <w:rPr>
          <w:rFonts w:eastAsia="바탕" w:hAnsi="바탕" w:cs="바탕"/>
        </w:rPr>
      </w:pPr>
    </w:p>
    <w:p w14:paraId="5B93BE81" w14:textId="77777777" w:rsidR="000F729C" w:rsidRPr="00EE00FD" w:rsidRDefault="4CDC5924" w:rsidP="4CDC5924">
      <w:pPr>
        <w:pStyle w:val="af0"/>
        <w:rPr>
          <w:rFonts w:ascii="바탕" w:eastAsia="바탕" w:hAnsi="바탕"/>
        </w:rPr>
      </w:pPr>
      <w:r w:rsidRPr="4CDC5924">
        <w:rPr>
          <w:rFonts w:ascii="바탕" w:eastAsia="바탕" w:hAnsi="바탕"/>
        </w:rPr>
        <w:t>- 변 경 이 력 -</w:t>
      </w:r>
    </w:p>
    <w:p w14:paraId="4E00500D" w14:textId="77777777" w:rsidR="000F729C" w:rsidRPr="00D668F3" w:rsidRDefault="000F729C" w:rsidP="4CDC5924">
      <w:pPr>
        <w:rPr>
          <w:rFonts w:eastAsia="바탕" w:hAnsi="바탕" w:cs="바탕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56F32847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D0BDFDB" w14:textId="77777777" w:rsidR="000F729C" w:rsidRPr="00420E54" w:rsidRDefault="4CDC5924" w:rsidP="4CDC5924">
            <w:pPr>
              <w:pStyle w:val="af"/>
              <w:rPr>
                <w:rFonts w:ascii="바탕" w:eastAsia="바탕" w:hAnsi="바탕"/>
              </w:rPr>
            </w:pPr>
            <w:bookmarkStart w:id="1" w:name="#68c23650"/>
            <w:bookmarkEnd w:id="1"/>
            <w:r w:rsidRPr="4CDC5924">
              <w:rPr>
                <w:rFonts w:ascii="바탕" w:eastAsia="바탕" w:hAnsi="바탕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B97CC4B" w14:textId="77777777" w:rsidR="000F729C" w:rsidRPr="00420E5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9853D47" w14:textId="77777777" w:rsidR="000F729C" w:rsidRPr="00420E5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8C9314" w14:textId="77777777" w:rsidR="000F729C" w:rsidRPr="00420E5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작 성 자</w:t>
            </w:r>
          </w:p>
        </w:tc>
      </w:tr>
      <w:tr w:rsidR="000F729C" w:rsidRPr="00BA2195" w14:paraId="7DF505C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5D069B" w14:textId="5450017A" w:rsidR="000F729C" w:rsidRPr="00BA2195" w:rsidRDefault="4CDC5924" w:rsidP="4CDC5924">
            <w:pPr>
              <w:rPr>
                <w:rFonts w:eastAsia="바탕" w:hAnsi="바탕" w:cs="바탕"/>
                <w:kern w:val="0"/>
              </w:rPr>
            </w:pPr>
            <w:r w:rsidRPr="4CDC5924">
              <w:rPr>
                <w:rFonts w:eastAsia="바탕" w:hAnsi="바탕" w:cs="바탕"/>
              </w:rPr>
              <w:t>2023.04.15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347D8" w14:textId="1E9A664E" w:rsidR="000F729C" w:rsidRPr="00BA2195" w:rsidRDefault="007F25F3" w:rsidP="4CDC5924">
            <w:pPr>
              <w:rPr>
                <w:rFonts w:eastAsia="바탕" w:hAnsi="바탕" w:cs="바탕"/>
                <w:kern w:val="0"/>
              </w:rPr>
            </w:pPr>
            <w:r>
              <w:rPr>
                <w:rFonts w:eastAsia="바탕" w:hAnsi="바탕" w:cs="바탕" w:hint="eastAsia"/>
              </w:rPr>
              <w:t>v</w:t>
            </w:r>
            <w:r w:rsidR="4CDC5924" w:rsidRPr="4CDC5924">
              <w:rPr>
                <w:rFonts w:eastAsia="바탕" w:hAnsi="바탕" w:cs="바탕"/>
              </w:rPr>
              <w:t>1.0</w:t>
            </w:r>
            <w:r>
              <w:rPr>
                <w:rFonts w:eastAsia="바탕" w:hAnsi="바탕" w:cs="바탕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7F3A7" w14:textId="6CFC9EDA" w:rsidR="000F729C" w:rsidRPr="00BA2195" w:rsidRDefault="4CDC5924" w:rsidP="4CDC5924">
            <w:pPr>
              <w:rPr>
                <w:rFonts w:eastAsia="바탕" w:hAnsi="바탕" w:cs="바탕"/>
                <w:kern w:val="0"/>
              </w:rPr>
            </w:pPr>
            <w:r w:rsidRPr="4CDC5924">
              <w:rPr>
                <w:rFonts w:eastAsia="바탕" w:hAnsi="바탕" w:cs="바탕"/>
              </w:rPr>
              <w:t>요구사항 명세서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AFA66" w14:textId="2B4D35B6" w:rsidR="000F729C" w:rsidRPr="004D74F0" w:rsidRDefault="4CDC5924" w:rsidP="4CDC5924">
            <w:pPr>
              <w:rPr>
                <w:rFonts w:eastAsia="바탕" w:hAnsi="바탕" w:cs="바탕"/>
                <w:color w:val="000000"/>
                <w:kern w:val="0"/>
              </w:rPr>
            </w:pPr>
            <w:r>
              <w:rPr>
                <w:rFonts w:eastAsia="바탕" w:hAnsi="바탕" w:cs="바탕"/>
                <w:color w:val="000000"/>
              </w:rPr>
              <w:t>팀원 모두</w:t>
            </w:r>
          </w:p>
        </w:tc>
      </w:tr>
      <w:tr w:rsidR="000F729C" w:rsidRPr="00BA2195" w14:paraId="1ACDF72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A89C4" w14:textId="77777777" w:rsidR="000F729C" w:rsidRPr="00BA2195" w:rsidRDefault="000F729C" w:rsidP="4CDC5924">
            <w:pPr>
              <w:rPr>
                <w:rFonts w:eastAsia="바탕" w:hAnsi="바탕" w:cs="바탕"/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3F726" w14:textId="77777777" w:rsidR="000F729C" w:rsidRPr="00BA2195" w:rsidRDefault="000F729C" w:rsidP="4CDC5924">
            <w:pPr>
              <w:rPr>
                <w:rFonts w:eastAsia="바탕" w:hAnsi="바탕" w:cs="바탕"/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D4991" w14:textId="77777777" w:rsidR="000F729C" w:rsidRPr="00BA2195" w:rsidRDefault="000F729C" w:rsidP="4CDC5924">
            <w:pPr>
              <w:rPr>
                <w:rFonts w:eastAsia="바탕" w:hAnsi="바탕" w:cs="바탕"/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C1492" w14:textId="77777777" w:rsidR="000F729C" w:rsidRPr="004D74F0" w:rsidRDefault="000F729C" w:rsidP="4CDC5924">
            <w:pPr>
              <w:rPr>
                <w:rFonts w:eastAsia="바탕" w:hAnsi="바탕" w:cs="바탕"/>
                <w:color w:val="000000"/>
                <w:kern w:val="0"/>
              </w:rPr>
            </w:pPr>
          </w:p>
        </w:tc>
      </w:tr>
      <w:tr w:rsidR="000F729C" w:rsidRPr="00BA2195" w14:paraId="32073BF1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FBCBA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82DCC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1B91D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74463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</w:tr>
      <w:tr w:rsidR="000F729C" w:rsidRPr="00BA2195" w14:paraId="4AFF987D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36C4F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EF1C8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E72C1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51B92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</w:tr>
      <w:tr w:rsidR="000F729C" w:rsidRPr="00BA2195" w14:paraId="7302CD0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9D531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49437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6CC89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17357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</w:tr>
      <w:tr w:rsidR="000F729C" w:rsidRPr="00BA2195" w14:paraId="49F575E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1AD69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683D1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BA744" w14:textId="3528D46B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CBA57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</w:tr>
      <w:tr w:rsidR="000F729C" w:rsidRPr="00BA2195" w14:paraId="0FBAF8FC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8A74F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768BB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9780B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F1AFC" w14:textId="77777777" w:rsidR="000F729C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 </w:t>
            </w:r>
          </w:p>
        </w:tc>
      </w:tr>
    </w:tbl>
    <w:p w14:paraId="12EEA14F" w14:textId="77777777" w:rsidR="00D668F3" w:rsidRDefault="000F729C" w:rsidP="4CDC5924">
      <w:pPr>
        <w:rPr>
          <w:rFonts w:eastAsia="바탕" w:hAnsi="바탕" w:cs="바탕"/>
        </w:rPr>
      </w:pPr>
      <w:r w:rsidRPr="4CDC5924">
        <w:rPr>
          <w:rFonts w:eastAsia="바탕" w:hAnsi="바탕" w:cs="바탕"/>
        </w:rPr>
        <w:br w:type="page"/>
      </w:r>
    </w:p>
    <w:p w14:paraId="0384F82F" w14:textId="77777777" w:rsidR="00E710A8" w:rsidRPr="00E710A8" w:rsidRDefault="00E710A8" w:rsidP="00E710A8">
      <w:pPr>
        <w:pStyle w:val="a4"/>
        <w:spacing w:before="100" w:after="100"/>
        <w:rPr>
          <w:rFonts w:ascii="바탕" w:eastAsia="바탕" w:hAnsi="바탕"/>
        </w:rPr>
      </w:pPr>
      <w:r w:rsidRPr="00E710A8">
        <w:rPr>
          <w:rFonts w:ascii="바탕" w:eastAsia="바탕" w:hAnsi="바탕" w:hint="eastAsia"/>
        </w:rPr>
        <w:t>- 목 차 -</w:t>
      </w:r>
    </w:p>
    <w:p w14:paraId="1F31DE1F" w14:textId="77777777" w:rsidR="00E710A8" w:rsidRPr="00E710A8" w:rsidRDefault="00E710A8" w:rsidP="00E710A8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r w:rsidRPr="00E710A8">
        <w:rPr>
          <w:rFonts w:ascii="바탕" w:eastAsia="바탕" w:hAnsi="바탕"/>
          <w:b w:val="0"/>
          <w:bCs w:val="0"/>
          <w:caps w:val="0"/>
        </w:rPr>
        <w:fldChar w:fldCharType="begin"/>
      </w:r>
      <w:r w:rsidRPr="00E710A8">
        <w:rPr>
          <w:rFonts w:ascii="바탕" w:eastAsia="바탕" w:hAnsi="바탕"/>
          <w:b w:val="0"/>
          <w:bCs w:val="0"/>
          <w:caps w:val="0"/>
        </w:rPr>
        <w:instrText xml:space="preserve"> TOC \o "1-3" \h \z </w:instrText>
      </w:r>
      <w:r w:rsidRPr="00E710A8">
        <w:rPr>
          <w:rFonts w:ascii="바탕" w:eastAsia="바탕" w:hAnsi="바탕"/>
          <w:b w:val="0"/>
          <w:bCs w:val="0"/>
          <w:caps w:val="0"/>
        </w:rPr>
        <w:fldChar w:fldCharType="separate"/>
      </w:r>
      <w:hyperlink w:anchor="_Toc447209002" w:history="1">
        <w:r w:rsidRPr="00E710A8">
          <w:rPr>
            <w:rStyle w:val="af2"/>
            <w:rFonts w:ascii="바탕" w:eastAsia="바탕" w:hAnsi="바탕"/>
            <w:noProof/>
          </w:rPr>
          <w:t>1.</w:t>
        </w:r>
        <w:r w:rsidRPr="00E710A8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Pr="00E710A8">
          <w:rPr>
            <w:rStyle w:val="af2"/>
            <w:rFonts w:ascii="바탕" w:eastAsia="바탕" w:hAnsi="바탕"/>
            <w:noProof/>
          </w:rPr>
          <w:t>시스템 개요</w:t>
        </w:r>
        <w:r w:rsidRPr="00E710A8">
          <w:rPr>
            <w:rFonts w:ascii="바탕" w:eastAsia="바탕" w:hAnsi="바탕"/>
            <w:noProof/>
            <w:webHidden/>
          </w:rPr>
          <w:tab/>
        </w:r>
        <w:r w:rsidRPr="00E710A8">
          <w:rPr>
            <w:rFonts w:ascii="바탕" w:eastAsia="바탕" w:hAnsi="바탕"/>
            <w:noProof/>
            <w:webHidden/>
          </w:rPr>
          <w:fldChar w:fldCharType="begin"/>
        </w:r>
        <w:r w:rsidRPr="00E710A8">
          <w:rPr>
            <w:rFonts w:ascii="바탕" w:eastAsia="바탕" w:hAnsi="바탕"/>
            <w:noProof/>
            <w:webHidden/>
          </w:rPr>
          <w:instrText xml:space="preserve"> PAGEREF _Toc447209002 \h </w:instrText>
        </w:r>
        <w:r w:rsidRPr="00E710A8">
          <w:rPr>
            <w:rFonts w:ascii="바탕" w:eastAsia="바탕" w:hAnsi="바탕"/>
            <w:noProof/>
            <w:webHidden/>
          </w:rPr>
        </w:r>
        <w:r w:rsidRPr="00E710A8">
          <w:rPr>
            <w:rFonts w:ascii="바탕" w:eastAsia="바탕" w:hAnsi="바탕"/>
            <w:noProof/>
            <w:webHidden/>
          </w:rPr>
          <w:fldChar w:fldCharType="separate"/>
        </w:r>
        <w:r w:rsidRPr="00E710A8">
          <w:rPr>
            <w:rFonts w:ascii="바탕" w:eastAsia="바탕" w:hAnsi="바탕"/>
            <w:noProof/>
            <w:webHidden/>
          </w:rPr>
          <w:t>- 3 -</w:t>
        </w:r>
        <w:r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572303D5" w14:textId="77777777" w:rsidR="00E710A8" w:rsidRPr="00E710A8" w:rsidRDefault="00000000" w:rsidP="00E710A8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03" w:history="1">
        <w:r w:rsidR="00E710A8" w:rsidRPr="00E710A8">
          <w:rPr>
            <w:rStyle w:val="af2"/>
            <w:rFonts w:ascii="바탕" w:eastAsia="바탕" w:hAnsi="바탕"/>
            <w:noProof/>
          </w:rPr>
          <w:t>2.</w:t>
        </w:r>
        <w:r w:rsidR="00E710A8" w:rsidRPr="00E710A8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사용자 분석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_Toc447209003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- 4 -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7556E189" w14:textId="77777777" w:rsidR="00E710A8" w:rsidRPr="00E710A8" w:rsidRDefault="00000000" w:rsidP="00E710A8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4" w:history="1">
        <w:r w:rsidR="00E710A8" w:rsidRPr="00E710A8">
          <w:rPr>
            <w:rStyle w:val="af2"/>
            <w:rFonts w:ascii="바탕" w:eastAsia="바탕" w:hAnsi="바탕"/>
            <w:noProof/>
          </w:rPr>
          <w:t>2.1</w:t>
        </w:r>
        <w:r w:rsidR="00E710A8" w:rsidRPr="00E710A8">
          <w:rPr>
            <w:rFonts w:ascii="바탕" w:eastAsia="바탕" w:hAnsi="바탕"/>
            <w:smallCap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액터 정의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_Toc447209004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- 4 -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211738D6" w14:textId="77777777" w:rsidR="00E710A8" w:rsidRPr="00E710A8" w:rsidRDefault="00000000" w:rsidP="00E710A8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5" w:history="1">
        <w:r w:rsidR="00E710A8" w:rsidRPr="00E710A8">
          <w:rPr>
            <w:rStyle w:val="af2"/>
            <w:rFonts w:ascii="바탕" w:eastAsia="바탕" w:hAnsi="바탕"/>
            <w:noProof/>
          </w:rPr>
          <w:t>2.2</w:t>
        </w:r>
        <w:r w:rsidR="00E710A8" w:rsidRPr="00E710A8">
          <w:rPr>
            <w:rFonts w:ascii="바탕" w:eastAsia="바탕" w:hAnsi="바탕"/>
            <w:smallCap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액터 다이어그램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_Toc447209005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- 4 -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12EC2B28" w14:textId="77777777" w:rsidR="00E710A8" w:rsidRPr="00E710A8" w:rsidRDefault="00000000" w:rsidP="00E710A8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06" w:history="1">
        <w:r w:rsidR="00E710A8" w:rsidRPr="00E710A8">
          <w:rPr>
            <w:rStyle w:val="af2"/>
            <w:rFonts w:ascii="바탕" w:eastAsia="바탕" w:hAnsi="바탕"/>
            <w:noProof/>
          </w:rPr>
          <w:t>3.</w:t>
        </w:r>
        <w:r w:rsidR="00E710A8" w:rsidRPr="00E710A8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요구사항 분석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_Toc447209006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- 5 -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094066F7" w14:textId="77777777" w:rsidR="00E710A8" w:rsidRPr="00E710A8" w:rsidRDefault="00000000" w:rsidP="00E710A8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7" w:history="1">
        <w:r w:rsidR="00E710A8" w:rsidRPr="00E710A8">
          <w:rPr>
            <w:rStyle w:val="af2"/>
            <w:rFonts w:ascii="바탕" w:eastAsia="바탕" w:hAnsi="바탕"/>
            <w:noProof/>
          </w:rPr>
          <w:t>3.1</w:t>
        </w:r>
        <w:r w:rsidR="00E710A8" w:rsidRPr="00E710A8">
          <w:rPr>
            <w:rFonts w:ascii="바탕" w:eastAsia="바탕" w:hAnsi="바탕"/>
            <w:smallCap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고객 기능 요구사항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_Toc447209007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- 5 -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06BAC582" w14:textId="77777777" w:rsidR="00E710A8" w:rsidRPr="00E710A8" w:rsidRDefault="00000000" w:rsidP="00E710A8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8" w:history="1">
        <w:r w:rsidR="00E710A8" w:rsidRPr="00E710A8">
          <w:rPr>
            <w:rStyle w:val="af2"/>
            <w:rFonts w:ascii="바탕" w:eastAsia="바탕" w:hAnsi="바탕"/>
            <w:noProof/>
          </w:rPr>
          <w:t>3.2</w:t>
        </w:r>
        <w:r w:rsidR="00E710A8" w:rsidRPr="00E710A8">
          <w:rPr>
            <w:rFonts w:ascii="바탕" w:eastAsia="바탕" w:hAnsi="바탕"/>
            <w:smallCap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유스케이스 목록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_Toc447209008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- 6 -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4637D369" w14:textId="77777777" w:rsidR="00E710A8" w:rsidRPr="00E710A8" w:rsidRDefault="00000000" w:rsidP="00E710A8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09" w:history="1">
        <w:r w:rsidR="00E710A8" w:rsidRPr="00E710A8">
          <w:rPr>
            <w:rStyle w:val="af2"/>
            <w:rFonts w:ascii="바탕" w:eastAsia="바탕" w:hAnsi="바탕"/>
            <w:noProof/>
          </w:rPr>
          <w:t>3.2.1</w:t>
        </w:r>
        <w:r w:rsidR="00E710A8" w:rsidRPr="00E710A8">
          <w:rPr>
            <w:rFonts w:ascii="바탕" w:eastAsia="바탕" w:hAnsi="바탕"/>
            <w:iC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유스케이스 다이어그램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_Toc447209009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- 7 -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6B62C0C" w14:textId="77777777" w:rsidR="00E710A8" w:rsidRPr="00E710A8" w:rsidRDefault="00000000" w:rsidP="00E710A8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0" w:history="1">
        <w:r w:rsidR="00E710A8" w:rsidRPr="00E710A8">
          <w:rPr>
            <w:rStyle w:val="af2"/>
            <w:rFonts w:ascii="바탕" w:eastAsia="바탕" w:hAnsi="바탕"/>
            <w:noProof/>
          </w:rPr>
          <w:t>3.2.2</w:t>
        </w:r>
        <w:r w:rsidR="00E710A8" w:rsidRPr="00E710A8">
          <w:rPr>
            <w:rFonts w:ascii="바탕" w:eastAsia="바탕" w:hAnsi="바탕"/>
            <w:iC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유스케이스 기술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_Toc447209010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- 8 -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75C4BE72" w14:textId="77777777" w:rsidR="00E710A8" w:rsidRPr="00E710A8" w:rsidRDefault="00000000" w:rsidP="00E710A8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11" w:history="1">
        <w:r w:rsidR="00E710A8" w:rsidRPr="00E710A8">
          <w:rPr>
            <w:rStyle w:val="af2"/>
            <w:rFonts w:ascii="바탕" w:eastAsia="바탕" w:hAnsi="바탕"/>
            <w:noProof/>
          </w:rPr>
          <w:t>3.3</w:t>
        </w:r>
        <w:r w:rsidR="00E710A8" w:rsidRPr="00E710A8">
          <w:rPr>
            <w:rFonts w:ascii="바탕" w:eastAsia="바탕" w:hAnsi="바탕"/>
            <w:smallCap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사용자 인터페이스 요구사항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_Toc447209011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- 1 -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17CAFF72" w14:textId="77777777" w:rsidR="00E710A8" w:rsidRPr="00E710A8" w:rsidRDefault="00000000" w:rsidP="00E710A8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2" w:history="1">
        <w:r w:rsidR="00E710A8" w:rsidRPr="00E710A8">
          <w:rPr>
            <w:rStyle w:val="af2"/>
            <w:rFonts w:ascii="바탕" w:eastAsia="바탕" w:hAnsi="바탕"/>
            <w:noProof/>
          </w:rPr>
          <w:t>3.3.1</w:t>
        </w:r>
        <w:r w:rsidR="00E710A8" w:rsidRPr="00E710A8">
          <w:rPr>
            <w:rFonts w:ascii="바탕" w:eastAsia="바탕" w:hAnsi="바탕"/>
            <w:iC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화면 목록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_Toc447209012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- 1 -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1B67EC5" w14:textId="77777777" w:rsidR="00E710A8" w:rsidRPr="00E710A8" w:rsidRDefault="00000000" w:rsidP="00E710A8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3" w:history="1">
        <w:r w:rsidR="00E710A8" w:rsidRPr="00E710A8">
          <w:rPr>
            <w:rStyle w:val="af2"/>
            <w:rFonts w:ascii="바탕" w:eastAsia="바탕" w:hAnsi="바탕"/>
            <w:noProof/>
          </w:rPr>
          <w:t>3.3.2</w:t>
        </w:r>
        <w:r w:rsidR="00E710A8" w:rsidRPr="00E710A8">
          <w:rPr>
            <w:rFonts w:ascii="바탕" w:eastAsia="바탕" w:hAnsi="바탕"/>
            <w:iC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화면 기술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_Toc447209013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- 2 -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312A3AE9" w14:textId="77777777" w:rsidR="00E710A8" w:rsidRPr="00E710A8" w:rsidRDefault="00000000" w:rsidP="00E710A8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14" w:history="1">
        <w:r w:rsidR="00E710A8" w:rsidRPr="00E710A8">
          <w:rPr>
            <w:rStyle w:val="af2"/>
            <w:rFonts w:ascii="바탕" w:eastAsia="바탕" w:hAnsi="바탕"/>
            <w:noProof/>
          </w:rPr>
          <w:t>4.</w:t>
        </w:r>
        <w:r w:rsidR="00E710A8" w:rsidRPr="00E710A8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E710A8" w:rsidRPr="00E710A8">
          <w:rPr>
            <w:rStyle w:val="af2"/>
            <w:rFonts w:ascii="바탕" w:eastAsia="바탕" w:hAnsi="바탕"/>
            <w:noProof/>
          </w:rPr>
          <w:t>비기능 요구사항</w:t>
        </w:r>
        <w:r w:rsidR="00E710A8" w:rsidRPr="00E710A8">
          <w:rPr>
            <w:rFonts w:ascii="바탕" w:eastAsia="바탕" w:hAnsi="바탕"/>
            <w:noProof/>
            <w:webHidden/>
          </w:rPr>
          <w:tab/>
        </w:r>
        <w:r w:rsidR="00E710A8" w:rsidRPr="00E710A8">
          <w:rPr>
            <w:rFonts w:ascii="바탕" w:eastAsia="바탕" w:hAnsi="바탕"/>
            <w:noProof/>
            <w:webHidden/>
          </w:rPr>
          <w:fldChar w:fldCharType="begin"/>
        </w:r>
        <w:r w:rsidR="00E710A8" w:rsidRPr="00E710A8">
          <w:rPr>
            <w:rFonts w:ascii="바탕" w:eastAsia="바탕" w:hAnsi="바탕"/>
            <w:noProof/>
            <w:webHidden/>
          </w:rPr>
          <w:instrText xml:space="preserve"> PAGEREF _Toc447209014 \h </w:instrText>
        </w:r>
        <w:r w:rsidR="00E710A8" w:rsidRPr="00E710A8">
          <w:rPr>
            <w:rFonts w:ascii="바탕" w:eastAsia="바탕" w:hAnsi="바탕"/>
            <w:noProof/>
            <w:webHidden/>
          </w:rPr>
        </w:r>
        <w:r w:rsidR="00E710A8" w:rsidRPr="00E710A8">
          <w:rPr>
            <w:rFonts w:ascii="바탕" w:eastAsia="바탕" w:hAnsi="바탕"/>
            <w:noProof/>
            <w:webHidden/>
          </w:rPr>
          <w:fldChar w:fldCharType="separate"/>
        </w:r>
        <w:r w:rsidR="00E710A8" w:rsidRPr="00E710A8">
          <w:rPr>
            <w:rFonts w:ascii="바탕" w:eastAsia="바탕" w:hAnsi="바탕"/>
            <w:noProof/>
            <w:webHidden/>
          </w:rPr>
          <w:t>- 3 -</w:t>
        </w:r>
        <w:r w:rsidR="00E710A8" w:rsidRPr="00E710A8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336FCBCE" w14:textId="3C22D356" w:rsidR="004221DF" w:rsidRDefault="00E710A8" w:rsidP="00E710A8">
      <w:pPr>
        <w:rPr>
          <w:rFonts w:eastAsia="바탕" w:hAnsi="바탕" w:cs="바탕"/>
        </w:rPr>
      </w:pPr>
      <w:r w:rsidRPr="00E710A8">
        <w:rPr>
          <w:rFonts w:eastAsia="바탕" w:hAnsi="바탕"/>
          <w:b/>
          <w:bCs/>
          <w:caps/>
          <w:szCs w:val="20"/>
        </w:rPr>
        <w:fldChar w:fldCharType="end"/>
      </w:r>
      <w:r w:rsidR="004221DF" w:rsidRPr="4CDC5924">
        <w:rPr>
          <w:rFonts w:eastAsia="바탕" w:hAnsi="바탕" w:cs="바탕"/>
        </w:rPr>
        <w:br w:type="page"/>
      </w:r>
      <w:bookmarkStart w:id="2" w:name="#68a31c0d"/>
      <w:bookmarkStart w:id="3" w:name="#68a31c0e"/>
      <w:bookmarkEnd w:id="2"/>
      <w:bookmarkEnd w:id="3"/>
    </w:p>
    <w:p w14:paraId="62EA7919" w14:textId="77777777" w:rsidR="00121136" w:rsidRDefault="4CDC5924" w:rsidP="4CDC5924">
      <w:pPr>
        <w:pStyle w:val="1"/>
        <w:rPr>
          <w:rFonts w:ascii="바탕" w:eastAsia="바탕" w:hAnsi="바탕" w:cs="바탕"/>
        </w:rPr>
      </w:pPr>
      <w:bookmarkStart w:id="4" w:name="_Toc447209002"/>
      <w:r w:rsidRPr="4CDC5924">
        <w:rPr>
          <w:rFonts w:ascii="바탕" w:eastAsia="바탕" w:hAnsi="바탕" w:cs="바탕"/>
        </w:rPr>
        <w:t>시스템 개요</w:t>
      </w:r>
      <w:bookmarkEnd w:id="4"/>
    </w:p>
    <w:p w14:paraId="7081ADD4" w14:textId="77777777" w:rsidR="00FF46A0" w:rsidRPr="00FF46A0" w:rsidRDefault="00FF46A0" w:rsidP="4CDC5924">
      <w:pPr>
        <w:rPr>
          <w:rFonts w:eastAsia="바탕" w:hAnsi="바탕" w:cs="바탕"/>
        </w:rPr>
      </w:pPr>
    </w:p>
    <w:p w14:paraId="4CBDA981" w14:textId="65647DBA" w:rsidR="0F4D16A2" w:rsidRDefault="4CDC5924" w:rsidP="00EB2F11">
      <w:pPr>
        <w:pStyle w:val="af3"/>
        <w:numPr>
          <w:ilvl w:val="0"/>
          <w:numId w:val="7"/>
        </w:numPr>
        <w:spacing w:line="276" w:lineRule="auto"/>
        <w:ind w:leftChars="0"/>
        <w:rPr>
          <w:color w:val="1F2328"/>
          <w:sz w:val="24"/>
        </w:rPr>
      </w:pPr>
      <w:r>
        <w:rPr>
          <w:rFonts w:eastAsia="바탕" w:hAnsi="바탕" w:cs="바탕"/>
          <w:color w:val="000000"/>
          <w:sz w:val="24"/>
        </w:rPr>
        <w:t>개요</w:t>
      </w:r>
    </w:p>
    <w:p w14:paraId="5932BD2B" w14:textId="635931D8" w:rsidR="4BB2F2AB" w:rsidRPr="00EB2F11" w:rsidRDefault="4CDC5924" w:rsidP="00EB2F11">
      <w:pPr>
        <w:pStyle w:val="af3"/>
        <w:numPr>
          <w:ilvl w:val="1"/>
          <w:numId w:val="2"/>
        </w:numPr>
        <w:spacing w:line="276" w:lineRule="auto"/>
        <w:ind w:leftChars="0"/>
        <w:rPr>
          <w:color w:val="1F2328"/>
          <w:szCs w:val="20"/>
        </w:rPr>
      </w:pPr>
      <w:r w:rsidRPr="4CDC5924">
        <w:rPr>
          <w:rFonts w:eastAsia="바탕" w:hAnsi="바탕" w:cs="바탕"/>
          <w:color w:val="1F2328"/>
          <w:szCs w:val="20"/>
        </w:rPr>
        <w:t>사용자가 작업을 생성, 관리, 정리할 수 있는 할 일 목록 시스템을 만든다.</w:t>
      </w:r>
    </w:p>
    <w:p w14:paraId="48B10728" w14:textId="5778AABB" w:rsidR="4BB2F2AB" w:rsidRDefault="4BB2F2AB" w:rsidP="00EB2F11">
      <w:pPr>
        <w:spacing w:line="276" w:lineRule="auto"/>
        <w:ind w:firstLine="200"/>
        <w:rPr>
          <w:rFonts w:eastAsia="바탕" w:hAnsi="바탕" w:cs="바탕"/>
          <w:color w:val="1F2328"/>
          <w:sz w:val="24"/>
        </w:rPr>
      </w:pPr>
    </w:p>
    <w:p w14:paraId="2E53CE5B" w14:textId="7B08317F" w:rsidR="4BB2F2AB" w:rsidRDefault="4CDC5924" w:rsidP="00EB2F11">
      <w:pPr>
        <w:pStyle w:val="af3"/>
        <w:numPr>
          <w:ilvl w:val="0"/>
          <w:numId w:val="12"/>
        </w:numPr>
        <w:spacing w:line="276" w:lineRule="auto"/>
        <w:ind w:leftChars="0"/>
        <w:rPr>
          <w:rFonts w:eastAsia="바탕" w:hAnsi="바탕" w:cs="바탕"/>
          <w:color w:val="000000"/>
          <w:sz w:val="24"/>
        </w:rPr>
      </w:pPr>
      <w:r>
        <w:rPr>
          <w:rFonts w:eastAsia="바탕" w:hAnsi="바탕" w:cs="바탕"/>
          <w:color w:val="000000"/>
          <w:sz w:val="24"/>
        </w:rPr>
        <w:t>기능</w:t>
      </w:r>
    </w:p>
    <w:p w14:paraId="5208B084" w14:textId="7988E71E" w:rsidR="4BB2F2AB" w:rsidRDefault="4CDC5924" w:rsidP="00EB2F11">
      <w:pPr>
        <w:pStyle w:val="af3"/>
        <w:numPr>
          <w:ilvl w:val="1"/>
          <w:numId w:val="3"/>
        </w:numPr>
        <w:spacing w:line="276" w:lineRule="auto"/>
        <w:ind w:leftChars="0"/>
        <w:rPr>
          <w:color w:val="000000"/>
          <w:szCs w:val="20"/>
        </w:rPr>
      </w:pPr>
      <w:r w:rsidRPr="4CDC5924">
        <w:rPr>
          <w:rFonts w:eastAsia="바탕" w:hAnsi="바탕" w:cs="바탕"/>
          <w:color w:val="1F2328"/>
          <w:szCs w:val="20"/>
        </w:rPr>
        <w:t xml:space="preserve">사용자가 로그인을 통해 사용자 입력 정보를 바탕으로 주요 기능을 활용할 수 있도록 한다. </w:t>
      </w:r>
    </w:p>
    <w:p w14:paraId="3AD3F664" w14:textId="2AC84EF7" w:rsidR="4BB2F2AB" w:rsidRDefault="4CDC5924" w:rsidP="00EB2F11">
      <w:pPr>
        <w:pStyle w:val="af3"/>
        <w:numPr>
          <w:ilvl w:val="1"/>
          <w:numId w:val="3"/>
        </w:numPr>
        <w:spacing w:line="276" w:lineRule="auto"/>
        <w:ind w:leftChars="0"/>
        <w:rPr>
          <w:color w:val="1F2328"/>
          <w:szCs w:val="20"/>
        </w:rPr>
      </w:pPr>
      <w:r w:rsidRPr="4CDC5924">
        <w:rPr>
          <w:rFonts w:eastAsia="바탕" w:hAnsi="바탕" w:cs="바탕"/>
          <w:color w:val="1F2328"/>
          <w:szCs w:val="20"/>
        </w:rPr>
        <w:t xml:space="preserve">각 목록에 작업을 추가해 관리하도록 한다.  </w:t>
      </w:r>
    </w:p>
    <w:p w14:paraId="0341D85C" w14:textId="7B7558D4" w:rsidR="4BB2F2AB" w:rsidRDefault="4CDC5924" w:rsidP="00EB2F11">
      <w:pPr>
        <w:pStyle w:val="af3"/>
        <w:numPr>
          <w:ilvl w:val="1"/>
          <w:numId w:val="3"/>
        </w:numPr>
        <w:spacing w:line="276" w:lineRule="auto"/>
        <w:ind w:leftChars="0"/>
        <w:rPr>
          <w:color w:val="1F2328"/>
          <w:szCs w:val="20"/>
        </w:rPr>
      </w:pPr>
      <w:r w:rsidRPr="4CDC5924">
        <w:rPr>
          <w:rFonts w:eastAsia="바탕" w:hAnsi="바탕" w:cs="바탕"/>
          <w:color w:val="1F2328"/>
          <w:szCs w:val="20"/>
        </w:rPr>
        <w:t>작업을 한 이후 완료로 표시하도록 한다.</w:t>
      </w:r>
    </w:p>
    <w:p w14:paraId="31A8C55B" w14:textId="58E7708E" w:rsidR="4BB2F2AB" w:rsidRDefault="4CDC5924" w:rsidP="00EB2F11">
      <w:pPr>
        <w:pStyle w:val="af3"/>
        <w:numPr>
          <w:ilvl w:val="1"/>
          <w:numId w:val="3"/>
        </w:numPr>
        <w:spacing w:line="276" w:lineRule="auto"/>
        <w:ind w:leftChars="0"/>
        <w:rPr>
          <w:color w:val="1F2328"/>
          <w:szCs w:val="20"/>
        </w:rPr>
      </w:pPr>
      <w:r w:rsidRPr="4CDC5924">
        <w:rPr>
          <w:rFonts w:eastAsia="바탕" w:hAnsi="바탕" w:cs="바탕"/>
          <w:color w:val="1F2328"/>
          <w:szCs w:val="20"/>
        </w:rPr>
        <w:t xml:space="preserve">작업이 불필요할 경우 삭제한다. </w:t>
      </w:r>
    </w:p>
    <w:p w14:paraId="7C9D8AE0" w14:textId="191BF8E6" w:rsidR="4BB2F2AB" w:rsidRDefault="4CDC5924" w:rsidP="00EB2F11">
      <w:pPr>
        <w:pStyle w:val="af3"/>
        <w:numPr>
          <w:ilvl w:val="1"/>
          <w:numId w:val="3"/>
        </w:numPr>
        <w:spacing w:line="276" w:lineRule="auto"/>
        <w:ind w:leftChars="0"/>
        <w:rPr>
          <w:color w:val="1F2328"/>
          <w:szCs w:val="20"/>
        </w:rPr>
      </w:pPr>
      <w:r w:rsidRPr="4CDC5924">
        <w:rPr>
          <w:rFonts w:eastAsia="바탕" w:hAnsi="바탕" w:cs="바탕"/>
          <w:color w:val="1F2328"/>
          <w:szCs w:val="20"/>
        </w:rPr>
        <w:t>작업내용을 편집한다.</w:t>
      </w:r>
    </w:p>
    <w:p w14:paraId="04D2A82C" w14:textId="6CEB8E71" w:rsidR="4BB2F2AB" w:rsidRDefault="4CDC5924" w:rsidP="00EB2F11">
      <w:pPr>
        <w:pStyle w:val="af3"/>
        <w:numPr>
          <w:ilvl w:val="1"/>
          <w:numId w:val="3"/>
        </w:numPr>
        <w:spacing w:line="276" w:lineRule="auto"/>
        <w:ind w:leftChars="0"/>
        <w:rPr>
          <w:color w:val="1F2328"/>
          <w:szCs w:val="20"/>
        </w:rPr>
      </w:pPr>
      <w:r w:rsidRPr="4CDC5924">
        <w:rPr>
          <w:rFonts w:eastAsia="바탕" w:hAnsi="바탕" w:cs="바탕"/>
          <w:color w:val="1F2328"/>
          <w:szCs w:val="20"/>
        </w:rPr>
        <w:t>우선순위에 따라 작업을 정렬하는 옵션</w:t>
      </w:r>
    </w:p>
    <w:p w14:paraId="5C507211" w14:textId="0FD95622" w:rsidR="4CDC5924" w:rsidRPr="00EB2F11" w:rsidRDefault="4CDC5924" w:rsidP="00EB2F11">
      <w:pPr>
        <w:pStyle w:val="af3"/>
        <w:numPr>
          <w:ilvl w:val="1"/>
          <w:numId w:val="3"/>
        </w:numPr>
        <w:spacing w:line="276" w:lineRule="auto"/>
        <w:ind w:leftChars="0"/>
        <w:rPr>
          <w:rFonts w:hint="eastAsia"/>
          <w:color w:val="1F2328"/>
          <w:szCs w:val="20"/>
        </w:rPr>
      </w:pPr>
      <w:r w:rsidRPr="4CDC5924">
        <w:rPr>
          <w:rFonts w:eastAsia="바탕" w:hAnsi="바탕" w:cs="바탕"/>
          <w:color w:val="1F2328"/>
          <w:szCs w:val="20"/>
        </w:rPr>
        <w:t>작업에 대한 미리 알림을 설정하는 옵션</w:t>
      </w:r>
    </w:p>
    <w:p w14:paraId="0C9C22D6" w14:textId="1780579F" w:rsidR="4CDC5924" w:rsidRDefault="4CDC5924" w:rsidP="00EB2F11">
      <w:pPr>
        <w:spacing w:line="276" w:lineRule="auto"/>
        <w:rPr>
          <w:rFonts w:eastAsia="바탕" w:hAnsi="바탕" w:cs="바탕"/>
          <w:color w:val="000000"/>
          <w:sz w:val="24"/>
        </w:rPr>
      </w:pPr>
    </w:p>
    <w:p w14:paraId="509C7EFC" w14:textId="54816009" w:rsidR="4BB2F2AB" w:rsidRDefault="4CDC5924" w:rsidP="00EB2F11">
      <w:pPr>
        <w:pStyle w:val="af3"/>
        <w:numPr>
          <w:ilvl w:val="0"/>
          <w:numId w:val="5"/>
        </w:numPr>
        <w:spacing w:line="276" w:lineRule="auto"/>
        <w:ind w:leftChars="0"/>
        <w:rPr>
          <w:color w:val="000000"/>
          <w:sz w:val="24"/>
        </w:rPr>
      </w:pPr>
      <w:r>
        <w:rPr>
          <w:rFonts w:eastAsia="바탕" w:hAnsi="바탕" w:cs="바탕"/>
          <w:color w:val="000000"/>
          <w:sz w:val="24"/>
        </w:rPr>
        <w:t>기대효과</w:t>
      </w:r>
    </w:p>
    <w:p w14:paraId="1D4471EE" w14:textId="47598EB5" w:rsidR="27BA01D6" w:rsidRDefault="4CDC5924" w:rsidP="00EB2F11">
      <w:pPr>
        <w:pStyle w:val="af3"/>
        <w:numPr>
          <w:ilvl w:val="0"/>
          <w:numId w:val="1"/>
        </w:numPr>
        <w:spacing w:line="276" w:lineRule="auto"/>
        <w:ind w:leftChars="0"/>
        <w:rPr>
          <w:szCs w:val="20"/>
        </w:rPr>
      </w:pPr>
      <w:r w:rsidRPr="4CDC5924">
        <w:rPr>
          <w:rFonts w:eastAsia="바탕" w:hAnsi="바탕" w:cs="바탕"/>
          <w:szCs w:val="20"/>
        </w:rPr>
        <w:t>무엇을 해야 할지 명확하게 파악할 수 있으므로, 일의 우선순위를 파악하고 시간을 효율적으로 분배할 수 있습니다. 이를 통해 일의 생산성이 향상된다.</w:t>
      </w:r>
    </w:p>
    <w:p w14:paraId="0A9382C1" w14:textId="561B4CCE" w:rsidR="27BA01D6" w:rsidRDefault="4CDC5924" w:rsidP="00EB2F11">
      <w:pPr>
        <w:pStyle w:val="af3"/>
        <w:numPr>
          <w:ilvl w:val="0"/>
          <w:numId w:val="1"/>
        </w:numPr>
        <w:spacing w:line="276" w:lineRule="auto"/>
        <w:ind w:leftChars="0"/>
        <w:rPr>
          <w:szCs w:val="20"/>
        </w:rPr>
      </w:pPr>
      <w:r w:rsidRPr="4CDC5924">
        <w:rPr>
          <w:rFonts w:eastAsia="바탕" w:hAnsi="바탕" w:cs="바탕"/>
          <w:szCs w:val="20"/>
        </w:rPr>
        <w:t>머릿속에서 해야 할 일들을 빼놓을 수 있다. 이로 인해 불필요한 스트레스를 감소시키고 마음의 여유를 만들어 줄 수 있다.</w:t>
      </w:r>
    </w:p>
    <w:p w14:paraId="79B8AC9A" w14:textId="60F8E70F" w:rsidR="27BA01D6" w:rsidRDefault="4CDC5924" w:rsidP="00EB2F11">
      <w:pPr>
        <w:pStyle w:val="af3"/>
        <w:numPr>
          <w:ilvl w:val="0"/>
          <w:numId w:val="1"/>
        </w:numPr>
        <w:spacing w:line="276" w:lineRule="auto"/>
        <w:ind w:leftChars="0"/>
        <w:rPr>
          <w:szCs w:val="20"/>
        </w:rPr>
      </w:pPr>
      <w:r w:rsidRPr="4CDC5924">
        <w:rPr>
          <w:rFonts w:eastAsia="바탕" w:hAnsi="바탕" w:cs="바탕"/>
          <w:szCs w:val="20"/>
        </w:rPr>
        <w:t>일의 진행 상황을 파악할 수 있으므로 목표 달성감이 증대된다. 또한, 일을 완료할 때마다 체크하는 것으로 성취감을 느낄 수 있다.</w:t>
      </w:r>
    </w:p>
    <w:p w14:paraId="2F5A4AD1" w14:textId="7ECEC75B" w:rsidR="27BA01D6" w:rsidRDefault="4CDC5924" w:rsidP="00EB2F11">
      <w:pPr>
        <w:pStyle w:val="af3"/>
        <w:numPr>
          <w:ilvl w:val="0"/>
          <w:numId w:val="1"/>
        </w:numPr>
        <w:spacing w:line="276" w:lineRule="auto"/>
        <w:ind w:leftChars="0"/>
        <w:rPr>
          <w:szCs w:val="20"/>
        </w:rPr>
      </w:pPr>
      <w:r w:rsidRPr="4CDC5924">
        <w:rPr>
          <w:rFonts w:eastAsia="바탕" w:hAnsi="바탕" w:cs="바탕"/>
          <w:szCs w:val="20"/>
        </w:rPr>
        <w:t>자신의 업무 능력을 개선할 수 있다. 무엇을 해야 할지 정리하면서 자신의 업무 능력을 개선하는 것이다. 이로 인해 습관이 형성되어 업무 처리 능력이 개선될 수 있다.</w:t>
      </w:r>
    </w:p>
    <w:p w14:paraId="4E87D193" w14:textId="158F5AA4" w:rsidR="27BA01D6" w:rsidRDefault="4CDC5924" w:rsidP="00EB2F11">
      <w:pPr>
        <w:pStyle w:val="af3"/>
        <w:numPr>
          <w:ilvl w:val="0"/>
          <w:numId w:val="1"/>
        </w:numPr>
        <w:spacing w:line="276" w:lineRule="auto"/>
        <w:ind w:leftChars="0"/>
        <w:rPr>
          <w:szCs w:val="20"/>
        </w:rPr>
      </w:pPr>
      <w:r w:rsidRPr="4CDC5924">
        <w:rPr>
          <w:rFonts w:eastAsia="바탕" w:hAnsi="바탕" w:cs="바탕"/>
          <w:szCs w:val="20"/>
        </w:rPr>
        <w:t>일의 우선순위를 파악할 수 있다. 이로 인해 가장 중요한 일을 먼저 처리할 수 있다.</w:t>
      </w:r>
    </w:p>
    <w:p w14:paraId="447FA355" w14:textId="640A0513" w:rsidR="00FF46A0" w:rsidRPr="00C94953" w:rsidRDefault="4CDC5924" w:rsidP="00EB2F11">
      <w:pPr>
        <w:pStyle w:val="af3"/>
        <w:numPr>
          <w:ilvl w:val="0"/>
          <w:numId w:val="1"/>
        </w:numPr>
        <w:spacing w:line="276" w:lineRule="auto"/>
        <w:ind w:leftChars="0"/>
        <w:rPr>
          <w:szCs w:val="20"/>
        </w:rPr>
      </w:pPr>
      <w:r w:rsidRPr="4CDC5924">
        <w:rPr>
          <w:rFonts w:eastAsia="바탕" w:hAnsi="바탕" w:cs="바탕"/>
          <w:szCs w:val="20"/>
        </w:rPr>
        <w:t>미리 생성해 둔 일정들을 확인하여 까먹지 않고 처리할 수 있다.</w:t>
      </w:r>
    </w:p>
    <w:p w14:paraId="6FA9D4D5" w14:textId="77777777" w:rsidR="00AC6F6C" w:rsidRDefault="00AC6F6C" w:rsidP="4CDC5924">
      <w:pPr>
        <w:rPr>
          <w:rFonts w:eastAsia="바탕" w:hAnsi="바탕" w:cs="바탕"/>
        </w:rPr>
      </w:pPr>
      <w:bookmarkStart w:id="5" w:name="_Toc287096150"/>
      <w:r w:rsidRPr="4CDC5924">
        <w:rPr>
          <w:rFonts w:eastAsia="바탕" w:hAnsi="바탕" w:cs="바탕"/>
        </w:rPr>
        <w:br w:type="page"/>
      </w:r>
    </w:p>
    <w:p w14:paraId="6156F13A" w14:textId="77777777" w:rsidR="001630AB" w:rsidRDefault="4CDC5924" w:rsidP="4CDC5924">
      <w:pPr>
        <w:pStyle w:val="1"/>
        <w:rPr>
          <w:rFonts w:ascii="바탕" w:eastAsia="바탕" w:hAnsi="바탕" w:cs="바탕"/>
        </w:rPr>
      </w:pPr>
      <w:bookmarkStart w:id="6" w:name="_Toc447209003"/>
      <w:r w:rsidRPr="4CDC5924">
        <w:rPr>
          <w:rFonts w:ascii="바탕" w:eastAsia="바탕" w:hAnsi="바탕" w:cs="바탕"/>
        </w:rPr>
        <w:t>사용자 분석</w:t>
      </w:r>
      <w:bookmarkEnd w:id="5"/>
      <w:bookmarkEnd w:id="6"/>
    </w:p>
    <w:p w14:paraId="5F713607" w14:textId="77777777" w:rsidR="0017696D" w:rsidRPr="0017696D" w:rsidRDefault="4CDC5924" w:rsidP="4CDC5924">
      <w:pPr>
        <w:pStyle w:val="2"/>
        <w:rPr>
          <w:rFonts w:ascii="바탕" w:eastAsia="바탕" w:hAnsi="바탕" w:cs="바탕"/>
        </w:rPr>
      </w:pPr>
      <w:bookmarkStart w:id="7" w:name="_Toc447209004"/>
      <w:r w:rsidRPr="4CDC5924">
        <w:rPr>
          <w:rFonts w:ascii="바탕" w:eastAsia="바탕" w:hAnsi="바탕" w:cs="바탕"/>
        </w:rPr>
        <w:t>액터 정의</w:t>
      </w:r>
      <w:bookmarkEnd w:id="7"/>
    </w:p>
    <w:p w14:paraId="1532A355" w14:textId="77777777" w:rsidR="005127C2" w:rsidRPr="005127C2" w:rsidRDefault="005127C2" w:rsidP="4CDC5924">
      <w:pPr>
        <w:rPr>
          <w:rFonts w:eastAsia="바탕" w:hAnsi="바탕" w:cs="바탕"/>
        </w:rPr>
      </w:pPr>
    </w:p>
    <w:p w14:paraId="3E79C542" w14:textId="77777777" w:rsidR="00EF53CF" w:rsidRPr="00E917F3" w:rsidRDefault="00EF53CF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14:paraId="38B5959C" w14:textId="77777777" w:rsidTr="4CDC5924">
        <w:tc>
          <w:tcPr>
            <w:tcW w:w="2482" w:type="dxa"/>
            <w:shd w:val="clear" w:color="auto" w:fill="CCCCCC"/>
          </w:tcPr>
          <w:p w14:paraId="60914419" w14:textId="77777777" w:rsidR="00EF53CF" w:rsidRPr="00EF53CF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3FEE6C17" w14:textId="77777777" w:rsidR="00EF53CF" w:rsidRPr="00EF53CF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</w:tr>
      <w:tr w:rsidR="00EF53CF" w:rsidRPr="00BA2195" w14:paraId="2BB208E0" w14:textId="77777777" w:rsidTr="4CDC5924">
        <w:tc>
          <w:tcPr>
            <w:tcW w:w="2482" w:type="dxa"/>
          </w:tcPr>
          <w:p w14:paraId="293940B0" w14:textId="77777777" w:rsidR="00EF53CF" w:rsidRPr="00FF46A0" w:rsidRDefault="4CDC5924" w:rsidP="4CDC5924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</w:t>
            </w:r>
          </w:p>
        </w:tc>
        <w:tc>
          <w:tcPr>
            <w:tcW w:w="6042" w:type="dxa"/>
          </w:tcPr>
          <w:p w14:paraId="14737090" w14:textId="54F1F647" w:rsidR="00FF46A0" w:rsidRPr="00FF46A0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할 일 프로그램을 사용하는 최상위 사용자.</w:t>
            </w:r>
          </w:p>
        </w:tc>
      </w:tr>
      <w:tr w:rsidR="00EF53CF" w:rsidRPr="00BA2195" w14:paraId="5DB250C6" w14:textId="77777777" w:rsidTr="4CDC5924">
        <w:tc>
          <w:tcPr>
            <w:tcW w:w="2482" w:type="dxa"/>
          </w:tcPr>
          <w:p w14:paraId="680B3491" w14:textId="16FF5A0C" w:rsidR="00EF53CF" w:rsidRPr="00EF53CF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회원</w:t>
            </w:r>
          </w:p>
        </w:tc>
        <w:tc>
          <w:tcPr>
            <w:tcW w:w="6042" w:type="dxa"/>
          </w:tcPr>
          <w:p w14:paraId="10EC8B8D" w14:textId="79F508C2" w:rsidR="00EF53CF" w:rsidRPr="00EF53CF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할 일 프로그램에 데이터를 추가/수정/삭제하는 사람.</w:t>
            </w:r>
          </w:p>
        </w:tc>
      </w:tr>
      <w:tr w:rsidR="00EF53CF" w:rsidRPr="00BA2195" w14:paraId="5BF57E30" w14:textId="77777777" w:rsidTr="4CDC5924">
        <w:tc>
          <w:tcPr>
            <w:tcW w:w="2482" w:type="dxa"/>
          </w:tcPr>
          <w:p w14:paraId="1CD1B0BF" w14:textId="64282AD4" w:rsidR="00EF53CF" w:rsidRPr="00EF53CF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비회원</w:t>
            </w:r>
          </w:p>
        </w:tc>
        <w:tc>
          <w:tcPr>
            <w:tcW w:w="6042" w:type="dxa"/>
          </w:tcPr>
          <w:p w14:paraId="337649AF" w14:textId="430C5B45" w:rsidR="00EF53CF" w:rsidRPr="00EF53CF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할 일 프로그램에 직접적인 데이터를 이용할 수 없는 사람.</w:t>
            </w:r>
          </w:p>
        </w:tc>
      </w:tr>
      <w:tr w:rsidR="00EF53CF" w:rsidRPr="00BA2195" w14:paraId="16145EC8" w14:textId="77777777" w:rsidTr="4CDC5924">
        <w:tc>
          <w:tcPr>
            <w:tcW w:w="2482" w:type="dxa"/>
          </w:tcPr>
          <w:p w14:paraId="73F6D971" w14:textId="77777777" w:rsidR="00EF53CF" w:rsidRPr="00EF53CF" w:rsidRDefault="00EF53C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6000B45E" w14:textId="77777777" w:rsidR="00EF53CF" w:rsidRPr="00EF53CF" w:rsidRDefault="00EF53CF" w:rsidP="4CDC5924">
            <w:pPr>
              <w:rPr>
                <w:rFonts w:eastAsia="바탕" w:hAnsi="바탕" w:cs="바탕"/>
              </w:rPr>
            </w:pPr>
          </w:p>
        </w:tc>
      </w:tr>
      <w:tr w:rsidR="00EF53CF" w:rsidRPr="00BA2195" w14:paraId="16A4A4BE" w14:textId="77777777" w:rsidTr="4CDC5924">
        <w:tc>
          <w:tcPr>
            <w:tcW w:w="2482" w:type="dxa"/>
          </w:tcPr>
          <w:p w14:paraId="2684CFF6" w14:textId="77777777" w:rsidR="00EF53CF" w:rsidRPr="00EF53CF" w:rsidRDefault="00EF53C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502AD7C6" w14:textId="77777777" w:rsidR="00EF53CF" w:rsidRPr="00EF53CF" w:rsidRDefault="00EF53CF" w:rsidP="4CDC5924">
            <w:pPr>
              <w:rPr>
                <w:rFonts w:eastAsia="바탕" w:hAnsi="바탕" w:cs="바탕"/>
              </w:rPr>
            </w:pPr>
          </w:p>
        </w:tc>
      </w:tr>
      <w:tr w:rsidR="00EF53CF" w:rsidRPr="00BA2195" w14:paraId="5229E232" w14:textId="77777777" w:rsidTr="4CDC5924">
        <w:tc>
          <w:tcPr>
            <w:tcW w:w="2482" w:type="dxa"/>
          </w:tcPr>
          <w:p w14:paraId="4550D062" w14:textId="77777777" w:rsidR="00EF53CF" w:rsidRPr="00EF53CF" w:rsidRDefault="00EF53C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485724C1" w14:textId="77777777" w:rsidR="00EF53CF" w:rsidRPr="00EF53CF" w:rsidRDefault="00EF53CF" w:rsidP="4CDC5924">
            <w:pPr>
              <w:rPr>
                <w:rFonts w:eastAsia="바탕" w:hAnsi="바탕" w:cs="바탕"/>
              </w:rPr>
            </w:pPr>
          </w:p>
        </w:tc>
      </w:tr>
      <w:tr w:rsidR="00EF53CF" w:rsidRPr="00BA2195" w14:paraId="222B93AC" w14:textId="77777777" w:rsidTr="4CDC5924">
        <w:tc>
          <w:tcPr>
            <w:tcW w:w="2482" w:type="dxa"/>
          </w:tcPr>
          <w:p w14:paraId="2BD76917" w14:textId="77777777" w:rsidR="00EF53CF" w:rsidRPr="00EF53CF" w:rsidRDefault="00EF53C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01E7516E" w14:textId="77777777" w:rsidR="00EF53CF" w:rsidRPr="00EF53CF" w:rsidRDefault="00EF53CF" w:rsidP="4CDC5924">
            <w:pPr>
              <w:rPr>
                <w:rFonts w:eastAsia="바탕" w:hAnsi="바탕" w:cs="바탕"/>
              </w:rPr>
            </w:pPr>
          </w:p>
        </w:tc>
      </w:tr>
      <w:tr w:rsidR="00EF53CF" w:rsidRPr="00BA2195" w14:paraId="45209A70" w14:textId="77777777" w:rsidTr="4CDC5924">
        <w:tc>
          <w:tcPr>
            <w:tcW w:w="2482" w:type="dxa"/>
          </w:tcPr>
          <w:p w14:paraId="7CCCF57D" w14:textId="77777777" w:rsidR="00EF53CF" w:rsidRPr="00EF53CF" w:rsidRDefault="00EF53C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5DF2C29B" w14:textId="77777777" w:rsidR="00EF53CF" w:rsidRPr="00EF53CF" w:rsidRDefault="00EF53CF" w:rsidP="4CDC5924">
            <w:pPr>
              <w:rPr>
                <w:rFonts w:eastAsia="바탕" w:hAnsi="바탕" w:cs="바탕"/>
              </w:rPr>
            </w:pPr>
          </w:p>
        </w:tc>
      </w:tr>
      <w:tr w:rsidR="00EF53CF" w:rsidRPr="00BA2195" w14:paraId="2D131399" w14:textId="77777777" w:rsidTr="4CDC5924">
        <w:tc>
          <w:tcPr>
            <w:tcW w:w="2482" w:type="dxa"/>
          </w:tcPr>
          <w:p w14:paraId="0ED18445" w14:textId="77777777" w:rsidR="00EF53CF" w:rsidRPr="00EF53CF" w:rsidRDefault="00EF53C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16CC0CC8" w14:textId="77777777" w:rsidR="00EF53CF" w:rsidRPr="00EF53CF" w:rsidRDefault="00EF53CF" w:rsidP="4CDC5924">
            <w:pPr>
              <w:rPr>
                <w:rFonts w:eastAsia="바탕" w:hAnsi="바탕" w:cs="바탕"/>
              </w:rPr>
            </w:pPr>
          </w:p>
        </w:tc>
      </w:tr>
    </w:tbl>
    <w:p w14:paraId="4FE39E3C" w14:textId="77777777" w:rsidR="00EF53CF" w:rsidRDefault="00EF53CF" w:rsidP="4CDC5924">
      <w:pPr>
        <w:rPr>
          <w:rFonts w:eastAsia="바탕" w:hAnsi="바탕" w:cs="바탕"/>
        </w:rPr>
      </w:pPr>
    </w:p>
    <w:p w14:paraId="6A3A52D7" w14:textId="77777777" w:rsidR="0052318A" w:rsidRDefault="4CDC5924" w:rsidP="4CDC5924">
      <w:pPr>
        <w:pStyle w:val="2"/>
        <w:rPr>
          <w:rFonts w:ascii="바탕" w:eastAsia="바탕" w:hAnsi="바탕" w:cs="바탕"/>
        </w:rPr>
      </w:pPr>
      <w:bookmarkStart w:id="8" w:name="_Toc287096152"/>
      <w:bookmarkStart w:id="9" w:name="_Toc447209005"/>
      <w:r w:rsidRPr="4CDC5924">
        <w:rPr>
          <w:rFonts w:ascii="바탕" w:eastAsia="바탕" w:hAnsi="바탕" w:cs="바탕"/>
        </w:rPr>
        <w:t>액터 다이어그램</w:t>
      </w:r>
      <w:bookmarkEnd w:id="8"/>
      <w:bookmarkEnd w:id="9"/>
    </w:p>
    <w:p w14:paraId="5A88E349" w14:textId="77777777" w:rsidR="005127C2" w:rsidRDefault="005127C2" w:rsidP="4CDC5924">
      <w:pPr>
        <w:rPr>
          <w:rFonts w:eastAsia="바탕" w:hAnsi="바탕" w:cs="바탕"/>
        </w:rPr>
      </w:pPr>
    </w:p>
    <w:p w14:paraId="4B60AF6E" w14:textId="7CBB019D" w:rsidR="00FF46A0" w:rsidRPr="00FF46A0" w:rsidRDefault="00FF46A0" w:rsidP="4CDC5924">
      <w:pPr>
        <w:rPr>
          <w:rFonts w:eastAsia="바탕" w:hAnsi="바탕" w:cs="바탕"/>
        </w:rPr>
      </w:pPr>
    </w:p>
    <w:p w14:paraId="5736F743" w14:textId="73302F64" w:rsidR="00FF46A0" w:rsidRDefault="00EB2F11" w:rsidP="4CDC5924">
      <w:pPr>
        <w:jc w:val="center"/>
      </w:pPr>
      <w:r>
        <w:rPr>
          <w:noProof/>
        </w:rPr>
        <w:pict w14:anchorId="1F0867D2">
          <v:shape id="그림 900058597" o:spid="_x0000_i1026" type="#_x0000_t75" style="width:164.4pt;height:187.8pt;visibility:visible;mso-wrap-style:square">
            <v:imagedata r:id="rId11" o:title="" cropleft="2635f"/>
          </v:shape>
        </w:pict>
      </w:r>
    </w:p>
    <w:p w14:paraId="72B8992F" w14:textId="77777777" w:rsidR="004221DF" w:rsidRDefault="004221DF" w:rsidP="4CDC5924">
      <w:pPr>
        <w:rPr>
          <w:rFonts w:eastAsia="바탕" w:hAnsi="바탕" w:cs="바탕"/>
        </w:rPr>
      </w:pPr>
      <w:r w:rsidRPr="4CDC5924">
        <w:rPr>
          <w:rFonts w:eastAsia="바탕" w:hAnsi="바탕" w:cs="바탕"/>
        </w:rPr>
        <w:br w:type="page"/>
      </w:r>
    </w:p>
    <w:p w14:paraId="2ED983BB" w14:textId="77777777" w:rsidR="00BE571A" w:rsidRDefault="4CDC5924" w:rsidP="4CDC5924">
      <w:pPr>
        <w:pStyle w:val="1"/>
        <w:rPr>
          <w:rFonts w:ascii="바탕" w:eastAsia="바탕" w:hAnsi="바탕" w:cs="바탕"/>
        </w:rPr>
      </w:pPr>
      <w:bookmarkStart w:id="10" w:name="_Toc447209006"/>
      <w:r w:rsidRPr="4CDC5924">
        <w:rPr>
          <w:rFonts w:ascii="바탕" w:eastAsia="바탕" w:hAnsi="바탕" w:cs="바탕"/>
        </w:rPr>
        <w:t>요구사항 분석</w:t>
      </w:r>
      <w:bookmarkEnd w:id="10"/>
    </w:p>
    <w:p w14:paraId="699F66E3" w14:textId="534E9E2F" w:rsidR="000C2157" w:rsidRDefault="4CDC5924" w:rsidP="4CDC5924">
      <w:pPr>
        <w:pStyle w:val="2"/>
        <w:rPr>
          <w:rFonts w:ascii="바탕" w:eastAsia="바탕" w:hAnsi="바탕" w:cs="바탕"/>
        </w:rPr>
      </w:pPr>
      <w:bookmarkStart w:id="11" w:name="_Toc447209007"/>
      <w:bookmarkStart w:id="12" w:name="_Toc287096155"/>
      <w:r w:rsidRPr="4CDC5924">
        <w:rPr>
          <w:rFonts w:ascii="바탕" w:eastAsia="바탕" w:hAnsi="바탕" w:cs="바탕"/>
        </w:rPr>
        <w:t>고객 기능 요구사항</w:t>
      </w:r>
      <w:bookmarkEnd w:id="11"/>
    </w:p>
    <w:p w14:paraId="37B72E31" w14:textId="0E23B374" w:rsidR="4CDC5924" w:rsidRDefault="4CDC5924" w:rsidP="4CDC5924">
      <w:pPr>
        <w:jc w:val="center"/>
        <w:rPr>
          <w:rFonts w:eastAsia="바탕" w:hAnsi="바탕" w:cs="바탕"/>
          <w:color w:val="C00000"/>
          <w:szCs w:val="20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02BF8A04" w14:textId="77777777" w:rsidTr="4CDC5924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D1AEA38" w14:textId="022D900E" w:rsidR="000C2157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1C9840B6" w14:textId="7DFFDD5F" w:rsidR="000C2157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17F73BD8" w14:textId="77777777" w:rsidR="000C2157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비고</w:t>
            </w:r>
          </w:p>
        </w:tc>
      </w:tr>
      <w:tr w:rsidR="000C2157" w:rsidRPr="00D54A11" w14:paraId="2F1FA47D" w14:textId="77777777" w:rsidTr="4CDC5924">
        <w:trPr>
          <w:trHeight w:val="338"/>
        </w:trPr>
        <w:tc>
          <w:tcPr>
            <w:tcW w:w="1490" w:type="dxa"/>
          </w:tcPr>
          <w:p w14:paraId="632122DD" w14:textId="5FF9E2C8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회원가입</w:t>
            </w:r>
          </w:p>
        </w:tc>
        <w:tc>
          <w:tcPr>
            <w:tcW w:w="6095" w:type="dxa"/>
          </w:tcPr>
          <w:p w14:paraId="094358A6" w14:textId="6128597B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ID, PW, 이메일을 입력하여 회원가입을 할 수 있다. 입력한 ID 혹은 이메일이 이미 존재하는 경우 다른 ID 혹은 이메일을 입력해야 한다는 메세지를 화면에 띄운다.</w:t>
            </w:r>
          </w:p>
        </w:tc>
        <w:tc>
          <w:tcPr>
            <w:tcW w:w="898" w:type="dxa"/>
          </w:tcPr>
          <w:p w14:paraId="77AC7C0B" w14:textId="77777777" w:rsidR="000C2157" w:rsidRPr="00D54A11" w:rsidRDefault="000C2157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44D31A8D" w14:textId="77777777" w:rsidTr="4CDC5924">
        <w:trPr>
          <w:trHeight w:val="338"/>
        </w:trPr>
        <w:tc>
          <w:tcPr>
            <w:tcW w:w="1490" w:type="dxa"/>
          </w:tcPr>
          <w:p w14:paraId="6BF617DD" w14:textId="77A1722D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로그인</w:t>
            </w:r>
          </w:p>
        </w:tc>
        <w:tc>
          <w:tcPr>
            <w:tcW w:w="6095" w:type="dxa"/>
          </w:tcPr>
          <w:p w14:paraId="5AFE6BED" w14:textId="4DF09ED4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사용자가 시스템을 사용하기 위해 ID, PW를 입력하여 로그인을 한다. 만약 ID나 PW가 다르다면 오류 메세지를 화면에 띄운다.</w:t>
            </w:r>
          </w:p>
        </w:tc>
        <w:tc>
          <w:tcPr>
            <w:tcW w:w="898" w:type="dxa"/>
          </w:tcPr>
          <w:p w14:paraId="6D7F39A3" w14:textId="77777777" w:rsidR="000C2157" w:rsidRPr="00D54A11" w:rsidRDefault="000C2157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4CDC5924" w14:paraId="1C446F46" w14:textId="77777777" w:rsidTr="4CDC5924">
        <w:trPr>
          <w:trHeight w:val="338"/>
        </w:trPr>
        <w:tc>
          <w:tcPr>
            <w:tcW w:w="1490" w:type="dxa"/>
          </w:tcPr>
          <w:p w14:paraId="0614494A" w14:textId="3FFF9AF1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로그아웃</w:t>
            </w:r>
          </w:p>
        </w:tc>
        <w:tc>
          <w:tcPr>
            <w:tcW w:w="6095" w:type="dxa"/>
          </w:tcPr>
          <w:p w14:paraId="1F1EA857" w14:textId="28F1D6E3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 xml:space="preserve">사용자가 시스템 사용을 완료하면 로그아웃 버튼을 눌러 빠져나간다. </w:t>
            </w:r>
          </w:p>
        </w:tc>
        <w:tc>
          <w:tcPr>
            <w:tcW w:w="898" w:type="dxa"/>
          </w:tcPr>
          <w:p w14:paraId="544E3C17" w14:textId="731EAF36" w:rsidR="4CDC5924" w:rsidRDefault="4CDC5924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4CDC5924" w14:paraId="03808935" w14:textId="77777777" w:rsidTr="4CDC5924">
        <w:trPr>
          <w:trHeight w:val="338"/>
        </w:trPr>
        <w:tc>
          <w:tcPr>
            <w:tcW w:w="1490" w:type="dxa"/>
          </w:tcPr>
          <w:p w14:paraId="44075366" w14:textId="66818ED2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목록 등록</w:t>
            </w:r>
          </w:p>
        </w:tc>
        <w:tc>
          <w:tcPr>
            <w:tcW w:w="6095" w:type="dxa"/>
          </w:tcPr>
          <w:p w14:paraId="2C0C4499" w14:textId="0284BAFE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 xml:space="preserve">사용자는 필요한 할 일에 대한 목록을 추가한다. </w:t>
            </w:r>
          </w:p>
        </w:tc>
        <w:tc>
          <w:tcPr>
            <w:tcW w:w="898" w:type="dxa"/>
          </w:tcPr>
          <w:p w14:paraId="31CF6D39" w14:textId="4928B4B5" w:rsidR="4CDC5924" w:rsidRDefault="4CDC5924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4CDC5924" w14:paraId="5BF1F098" w14:textId="77777777" w:rsidTr="4CDC5924">
        <w:trPr>
          <w:trHeight w:val="338"/>
        </w:trPr>
        <w:tc>
          <w:tcPr>
            <w:tcW w:w="1490" w:type="dxa"/>
          </w:tcPr>
          <w:p w14:paraId="17E38C1A" w14:textId="6A63A28B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목록 수정</w:t>
            </w:r>
          </w:p>
        </w:tc>
        <w:tc>
          <w:tcPr>
            <w:tcW w:w="6095" w:type="dxa"/>
          </w:tcPr>
          <w:p w14:paraId="53CE842F" w14:textId="6DA6ECF6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 xml:space="preserve">사용자는 필요한 할 일에 대한 목록의 이름을 수정할 수 있다. </w:t>
            </w:r>
          </w:p>
        </w:tc>
        <w:tc>
          <w:tcPr>
            <w:tcW w:w="898" w:type="dxa"/>
          </w:tcPr>
          <w:p w14:paraId="4F81C5E1" w14:textId="0FBABC0C" w:rsidR="4CDC5924" w:rsidRDefault="4CDC5924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4CDC5924" w14:paraId="29F33483" w14:textId="77777777" w:rsidTr="4CDC5924">
        <w:trPr>
          <w:trHeight w:val="338"/>
        </w:trPr>
        <w:tc>
          <w:tcPr>
            <w:tcW w:w="1490" w:type="dxa"/>
          </w:tcPr>
          <w:p w14:paraId="2AD9D4D4" w14:textId="37B20FE3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목록 삭제</w:t>
            </w:r>
          </w:p>
        </w:tc>
        <w:tc>
          <w:tcPr>
            <w:tcW w:w="6095" w:type="dxa"/>
          </w:tcPr>
          <w:p w14:paraId="357B4B5F" w14:textId="548160F4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할 일을 다한 후 불필요한 목록을 삭제할 수 있다.</w:t>
            </w:r>
          </w:p>
        </w:tc>
        <w:tc>
          <w:tcPr>
            <w:tcW w:w="898" w:type="dxa"/>
          </w:tcPr>
          <w:p w14:paraId="0738FEBE" w14:textId="23B9D3F9" w:rsidR="4CDC5924" w:rsidRDefault="4CDC5924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1D127F75" w14:textId="77777777" w:rsidTr="4CDC5924">
        <w:trPr>
          <w:trHeight w:val="338"/>
        </w:trPr>
        <w:tc>
          <w:tcPr>
            <w:tcW w:w="1490" w:type="dxa"/>
          </w:tcPr>
          <w:p w14:paraId="71AE6245" w14:textId="08572532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 등록</w:t>
            </w:r>
          </w:p>
        </w:tc>
        <w:tc>
          <w:tcPr>
            <w:tcW w:w="6095" w:type="dxa"/>
          </w:tcPr>
          <w:p w14:paraId="49FCE31B" w14:textId="3C3ECF02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할 일과 함께 마감일과 우선순위를 지정해 목록으로 등록한다.</w:t>
            </w:r>
          </w:p>
        </w:tc>
        <w:tc>
          <w:tcPr>
            <w:tcW w:w="898" w:type="dxa"/>
          </w:tcPr>
          <w:p w14:paraId="05A16E56" w14:textId="77777777" w:rsidR="000C2157" w:rsidRPr="00D54A11" w:rsidRDefault="000C2157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70E2509A" w14:textId="77777777" w:rsidTr="4CDC5924">
        <w:trPr>
          <w:trHeight w:val="338"/>
        </w:trPr>
        <w:tc>
          <w:tcPr>
            <w:tcW w:w="1490" w:type="dxa"/>
          </w:tcPr>
          <w:p w14:paraId="69B07767" w14:textId="1EEA8039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 삭제</w:t>
            </w:r>
          </w:p>
        </w:tc>
        <w:tc>
          <w:tcPr>
            <w:tcW w:w="6095" w:type="dxa"/>
          </w:tcPr>
          <w:p w14:paraId="31E1AAB2" w14:textId="2A01D0A0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목록 내에서 할 일을 삭제할 수 있다.</w:t>
            </w:r>
          </w:p>
        </w:tc>
        <w:tc>
          <w:tcPr>
            <w:tcW w:w="898" w:type="dxa"/>
          </w:tcPr>
          <w:p w14:paraId="395E474E" w14:textId="77777777" w:rsidR="000C2157" w:rsidRPr="00D54A11" w:rsidRDefault="000C2157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27740BD2" w14:textId="77777777" w:rsidTr="4CDC5924">
        <w:trPr>
          <w:trHeight w:val="338"/>
        </w:trPr>
        <w:tc>
          <w:tcPr>
            <w:tcW w:w="1490" w:type="dxa"/>
          </w:tcPr>
          <w:p w14:paraId="353B18E9" w14:textId="492A1142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 수정</w:t>
            </w:r>
          </w:p>
        </w:tc>
        <w:tc>
          <w:tcPr>
            <w:tcW w:w="6095" w:type="dxa"/>
          </w:tcPr>
          <w:p w14:paraId="37376AF4" w14:textId="22716896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 xml:space="preserve">사용자는 목록 내의 할 일 명과 마감일, 우선순위를 수정할 수 있다. </w:t>
            </w:r>
          </w:p>
        </w:tc>
        <w:tc>
          <w:tcPr>
            <w:tcW w:w="898" w:type="dxa"/>
          </w:tcPr>
          <w:p w14:paraId="640ED0FB" w14:textId="77777777" w:rsidR="000C2157" w:rsidRPr="00D54A11" w:rsidRDefault="000C2157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4CDC5924" w14:paraId="6C27E19C" w14:textId="77777777" w:rsidTr="4CDC5924">
        <w:trPr>
          <w:trHeight w:val="338"/>
        </w:trPr>
        <w:tc>
          <w:tcPr>
            <w:tcW w:w="1490" w:type="dxa"/>
          </w:tcPr>
          <w:p w14:paraId="622AFC08" w14:textId="3ECD7CFC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 xml:space="preserve">작업 완료 </w:t>
            </w:r>
          </w:p>
          <w:p w14:paraId="39A0E6AD" w14:textId="3D15BEBC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표시</w:t>
            </w:r>
          </w:p>
        </w:tc>
        <w:tc>
          <w:tcPr>
            <w:tcW w:w="6095" w:type="dxa"/>
          </w:tcPr>
          <w:p w14:paraId="0A09EF0C" w14:textId="31526B2F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 xml:space="preserve">사용자가 할 일을 끝낸 이후 완료로 표시할 수 있다. </w:t>
            </w:r>
          </w:p>
        </w:tc>
        <w:tc>
          <w:tcPr>
            <w:tcW w:w="898" w:type="dxa"/>
          </w:tcPr>
          <w:p w14:paraId="20351DF7" w14:textId="62A042C6" w:rsidR="4CDC5924" w:rsidRDefault="4CDC5924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20D74C37" w14:textId="77777777" w:rsidTr="4CDC5924">
        <w:trPr>
          <w:trHeight w:val="630"/>
        </w:trPr>
        <w:tc>
          <w:tcPr>
            <w:tcW w:w="1490" w:type="dxa"/>
          </w:tcPr>
          <w:p w14:paraId="29F63A94" w14:textId="626E071E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 정렬</w:t>
            </w:r>
          </w:p>
        </w:tc>
        <w:tc>
          <w:tcPr>
            <w:tcW w:w="6095" w:type="dxa"/>
          </w:tcPr>
          <w:p w14:paraId="6631F796" w14:textId="5C56D4A1" w:rsidR="000C2157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사용자가 우선도 또는 마감기한에 따라 선택하여 할 일의 목록을 정렬할 수 있게 한다.</w:t>
            </w:r>
          </w:p>
        </w:tc>
        <w:tc>
          <w:tcPr>
            <w:tcW w:w="898" w:type="dxa"/>
          </w:tcPr>
          <w:p w14:paraId="25F41BB2" w14:textId="77777777" w:rsidR="000C2157" w:rsidRPr="00D54A11" w:rsidRDefault="000C2157" w:rsidP="4CDC5924">
            <w:pPr>
              <w:jc w:val="center"/>
              <w:rPr>
                <w:rFonts w:eastAsia="바탕" w:hAnsi="바탕" w:cs="바탕"/>
              </w:rPr>
            </w:pPr>
          </w:p>
        </w:tc>
      </w:tr>
      <w:tr w:rsidR="4CDC5924" w14:paraId="445590D7" w14:textId="77777777" w:rsidTr="4CDC5924">
        <w:trPr>
          <w:trHeight w:val="630"/>
        </w:trPr>
        <w:tc>
          <w:tcPr>
            <w:tcW w:w="1490" w:type="dxa"/>
          </w:tcPr>
          <w:p w14:paraId="75AD205D" w14:textId="24896428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알림 표시</w:t>
            </w:r>
          </w:p>
        </w:tc>
        <w:tc>
          <w:tcPr>
            <w:tcW w:w="6095" w:type="dxa"/>
          </w:tcPr>
          <w:p w14:paraId="1D607989" w14:textId="28D7ECA7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 xml:space="preserve">사용자가 등록한 작업의 마감일 하루 전에 해당 작업을 강조한다. 해당 작업이 마감일이 초과된 경우 지정 시간이 초과되었음을 보여준다. </w:t>
            </w:r>
          </w:p>
        </w:tc>
        <w:tc>
          <w:tcPr>
            <w:tcW w:w="898" w:type="dxa"/>
          </w:tcPr>
          <w:p w14:paraId="2EB62E19" w14:textId="29B8DCD2" w:rsidR="4CDC5924" w:rsidRDefault="4CDC5924" w:rsidP="4CDC5924">
            <w:pPr>
              <w:jc w:val="center"/>
              <w:rPr>
                <w:rFonts w:eastAsia="바탕" w:hAnsi="바탕" w:cs="바탕"/>
              </w:rPr>
            </w:pPr>
          </w:p>
        </w:tc>
      </w:tr>
    </w:tbl>
    <w:p w14:paraId="7E939791" w14:textId="77777777" w:rsidR="000C2157" w:rsidRDefault="000C2157" w:rsidP="4CDC5924">
      <w:pPr>
        <w:rPr>
          <w:rFonts w:eastAsia="바탕" w:hAnsi="바탕" w:cs="바탕"/>
        </w:rPr>
      </w:pPr>
    </w:p>
    <w:p w14:paraId="7F2AA1B7" w14:textId="77777777" w:rsidR="000C2157" w:rsidRDefault="000C2157" w:rsidP="4CDC5924">
      <w:pPr>
        <w:rPr>
          <w:rFonts w:eastAsia="바탕" w:hAnsi="바탕" w:cs="바탕"/>
        </w:rPr>
      </w:pPr>
    </w:p>
    <w:p w14:paraId="218AD60E" w14:textId="77777777" w:rsidR="000C2157" w:rsidRDefault="000C2157" w:rsidP="4CDC5924">
      <w:pPr>
        <w:rPr>
          <w:rFonts w:eastAsia="바탕" w:hAnsi="바탕" w:cs="바탕"/>
        </w:rPr>
      </w:pPr>
    </w:p>
    <w:p w14:paraId="66429234" w14:textId="77777777" w:rsidR="000C2157" w:rsidRDefault="000C2157" w:rsidP="4CDC5924">
      <w:pPr>
        <w:rPr>
          <w:rFonts w:eastAsia="바탕" w:hAnsi="바탕" w:cs="바탕"/>
        </w:rPr>
      </w:pPr>
    </w:p>
    <w:p w14:paraId="22EFBACC" w14:textId="77777777" w:rsidR="000C2157" w:rsidRDefault="000C2157" w:rsidP="4CDC5924">
      <w:pPr>
        <w:rPr>
          <w:rFonts w:eastAsia="바탕" w:hAnsi="바탕" w:cs="바탕"/>
        </w:rPr>
      </w:pPr>
    </w:p>
    <w:p w14:paraId="61DDD8C8" w14:textId="77777777" w:rsidR="000C2157" w:rsidRDefault="000C2157" w:rsidP="4CDC5924">
      <w:pPr>
        <w:rPr>
          <w:rFonts w:eastAsia="바탕" w:hAnsi="바탕" w:cs="바탕"/>
        </w:rPr>
      </w:pPr>
    </w:p>
    <w:p w14:paraId="33E3D850" w14:textId="77777777" w:rsidR="000C2157" w:rsidRDefault="000C2157" w:rsidP="4CDC5924">
      <w:pPr>
        <w:rPr>
          <w:rFonts w:eastAsia="바탕" w:hAnsi="바탕" w:cs="바탕"/>
        </w:rPr>
      </w:pPr>
    </w:p>
    <w:p w14:paraId="46EE3F3E" w14:textId="77777777" w:rsidR="000C2157" w:rsidRPr="00440DE6" w:rsidRDefault="000C2157" w:rsidP="4CDC5924">
      <w:pPr>
        <w:rPr>
          <w:rFonts w:eastAsia="바탕" w:hAnsi="바탕" w:cs="바탕"/>
        </w:rPr>
      </w:pPr>
      <w:r w:rsidRPr="4CDC5924">
        <w:rPr>
          <w:rFonts w:eastAsia="바탕" w:hAnsi="바탕" w:cs="바탕"/>
        </w:rPr>
        <w:br w:type="page"/>
      </w:r>
    </w:p>
    <w:p w14:paraId="3CFD009F" w14:textId="77777777" w:rsidR="00BE571A" w:rsidRDefault="4CDC5924" w:rsidP="4CDC5924">
      <w:pPr>
        <w:pStyle w:val="2"/>
        <w:rPr>
          <w:rFonts w:ascii="바탕" w:eastAsia="바탕" w:hAnsi="바탕" w:cs="바탕"/>
        </w:rPr>
      </w:pPr>
      <w:bookmarkStart w:id="13" w:name="_Toc447209008"/>
      <w:r w:rsidRPr="4CDC5924">
        <w:rPr>
          <w:rFonts w:ascii="바탕" w:eastAsia="바탕" w:hAnsi="바탕" w:cs="바탕"/>
        </w:rPr>
        <w:t>유스케이스 목록</w:t>
      </w:r>
      <w:bookmarkEnd w:id="12"/>
      <w:bookmarkEnd w:id="13"/>
    </w:p>
    <w:p w14:paraId="510D9818" w14:textId="0104A7AB" w:rsidR="00357453" w:rsidRDefault="00357453" w:rsidP="4CDC5924">
      <w:pPr>
        <w:rPr>
          <w:rFonts w:eastAsia="바탕" w:hAnsi="바탕" w:cs="바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48FCA464" w14:textId="77777777" w:rsidTr="4CDC5924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608CA24C" w14:textId="77777777" w:rsidR="003A2AF1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0E3B19D9" w14:textId="77777777" w:rsidR="003A2AF1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0C5B6450" w14:textId="77777777" w:rsidR="003A2AF1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292419AB" w14:textId="77777777" w:rsidR="003A2AF1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우선</w:t>
            </w:r>
          </w:p>
          <w:p w14:paraId="68F98F55" w14:textId="77777777" w:rsidR="003A2AF1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순위</w:t>
            </w:r>
          </w:p>
        </w:tc>
      </w:tr>
      <w:tr w:rsidR="003A2AF1" w:rsidRPr="00D54A11" w14:paraId="25EF41A8" w14:textId="77777777" w:rsidTr="4CDC5924">
        <w:trPr>
          <w:trHeight w:val="356"/>
        </w:trPr>
        <w:tc>
          <w:tcPr>
            <w:tcW w:w="1335" w:type="dxa"/>
          </w:tcPr>
          <w:p w14:paraId="7AF3BA1F" w14:textId="7E5AE961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UC001</w:t>
            </w:r>
          </w:p>
        </w:tc>
        <w:tc>
          <w:tcPr>
            <w:tcW w:w="1714" w:type="dxa"/>
          </w:tcPr>
          <w:p w14:paraId="7338312B" w14:textId="5838A1D2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회원가입을 한다.</w:t>
            </w:r>
          </w:p>
        </w:tc>
        <w:tc>
          <w:tcPr>
            <w:tcW w:w="4360" w:type="dxa"/>
          </w:tcPr>
          <w:p w14:paraId="4DC32CD7" w14:textId="4569FBA8" w:rsidR="003A2AF1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ID, PW, 이메일을 이용해 회원가입을 한다.</w:t>
            </w:r>
          </w:p>
        </w:tc>
        <w:tc>
          <w:tcPr>
            <w:tcW w:w="1076" w:type="dxa"/>
          </w:tcPr>
          <w:p w14:paraId="539C1570" w14:textId="3F4C7E25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4C3A1453" w14:textId="77777777" w:rsidTr="4CDC5924">
        <w:trPr>
          <w:trHeight w:val="356"/>
        </w:trPr>
        <w:tc>
          <w:tcPr>
            <w:tcW w:w="1335" w:type="dxa"/>
          </w:tcPr>
          <w:p w14:paraId="66B686F2" w14:textId="688D24BE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UC002</w:t>
            </w:r>
          </w:p>
        </w:tc>
        <w:tc>
          <w:tcPr>
            <w:tcW w:w="1714" w:type="dxa"/>
          </w:tcPr>
          <w:p w14:paraId="0363E59B" w14:textId="0DA96E30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로그인을 한다.</w:t>
            </w:r>
          </w:p>
        </w:tc>
        <w:tc>
          <w:tcPr>
            <w:tcW w:w="4360" w:type="dxa"/>
          </w:tcPr>
          <w:p w14:paraId="2A6C302B" w14:textId="2A2FF618" w:rsidR="003A2AF1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ID, PW를 입력하여 계정에 접속한다.</w:t>
            </w:r>
          </w:p>
        </w:tc>
        <w:tc>
          <w:tcPr>
            <w:tcW w:w="1076" w:type="dxa"/>
          </w:tcPr>
          <w:p w14:paraId="1380B8B1" w14:textId="10C2FBAE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3C49DAF2" w14:textId="77777777" w:rsidTr="4CDC5924">
        <w:trPr>
          <w:trHeight w:val="356"/>
        </w:trPr>
        <w:tc>
          <w:tcPr>
            <w:tcW w:w="1335" w:type="dxa"/>
          </w:tcPr>
          <w:p w14:paraId="6B2A8C91" w14:textId="421D73ED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UC003</w:t>
            </w:r>
          </w:p>
        </w:tc>
        <w:tc>
          <w:tcPr>
            <w:tcW w:w="1714" w:type="dxa"/>
          </w:tcPr>
          <w:p w14:paraId="5A5F7D67" w14:textId="2620D1A5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로그아웃을 한다.</w:t>
            </w:r>
          </w:p>
        </w:tc>
        <w:tc>
          <w:tcPr>
            <w:tcW w:w="4360" w:type="dxa"/>
          </w:tcPr>
          <w:p w14:paraId="1C5AB375" w14:textId="6832D038" w:rsidR="003A2AF1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계정을 빠져나간다.</w:t>
            </w:r>
          </w:p>
        </w:tc>
        <w:tc>
          <w:tcPr>
            <w:tcW w:w="1076" w:type="dxa"/>
          </w:tcPr>
          <w:p w14:paraId="5EA35D94" w14:textId="7EA94294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7CA4637A" w14:textId="77777777" w:rsidTr="4CDC5924">
        <w:trPr>
          <w:trHeight w:val="356"/>
        </w:trPr>
        <w:tc>
          <w:tcPr>
            <w:tcW w:w="1335" w:type="dxa"/>
          </w:tcPr>
          <w:p w14:paraId="78614A21" w14:textId="566FA9A4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UC004</w:t>
            </w:r>
          </w:p>
        </w:tc>
        <w:tc>
          <w:tcPr>
            <w:tcW w:w="1714" w:type="dxa"/>
          </w:tcPr>
          <w:p w14:paraId="4765DA7C" w14:textId="1740B57E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목록을 등록한다.</w:t>
            </w:r>
          </w:p>
        </w:tc>
        <w:tc>
          <w:tcPr>
            <w:tcW w:w="4360" w:type="dxa"/>
          </w:tcPr>
          <w:p w14:paraId="297BA2B0" w14:textId="24E05948" w:rsidR="003A2AF1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할 일을 추가할 목록을 생성한다.</w:t>
            </w:r>
          </w:p>
        </w:tc>
        <w:tc>
          <w:tcPr>
            <w:tcW w:w="1076" w:type="dxa"/>
          </w:tcPr>
          <w:p w14:paraId="071CF309" w14:textId="3B3CE675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2</w:t>
            </w:r>
          </w:p>
        </w:tc>
      </w:tr>
      <w:tr w:rsidR="003A2AF1" w:rsidRPr="00D54A11" w14:paraId="3DB2A32F" w14:textId="77777777" w:rsidTr="4CDC5924">
        <w:trPr>
          <w:trHeight w:val="356"/>
        </w:trPr>
        <w:tc>
          <w:tcPr>
            <w:tcW w:w="1335" w:type="dxa"/>
          </w:tcPr>
          <w:p w14:paraId="49893CE6" w14:textId="0CACE774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UC005</w:t>
            </w:r>
          </w:p>
        </w:tc>
        <w:tc>
          <w:tcPr>
            <w:tcW w:w="1714" w:type="dxa"/>
          </w:tcPr>
          <w:p w14:paraId="30F22DE1" w14:textId="4CD59ADE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목록을 수정한다.</w:t>
            </w:r>
          </w:p>
        </w:tc>
        <w:tc>
          <w:tcPr>
            <w:tcW w:w="4360" w:type="dxa"/>
          </w:tcPr>
          <w:p w14:paraId="55D6E0E9" w14:textId="31C57630" w:rsidR="003A2AF1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할 일을 추가할 목록을 수정한다.</w:t>
            </w:r>
          </w:p>
        </w:tc>
        <w:tc>
          <w:tcPr>
            <w:tcW w:w="1076" w:type="dxa"/>
          </w:tcPr>
          <w:p w14:paraId="2F7F321F" w14:textId="40C6A5E7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2</w:t>
            </w:r>
          </w:p>
        </w:tc>
      </w:tr>
      <w:tr w:rsidR="003A2AF1" w:rsidRPr="00D54A11" w14:paraId="620EF477" w14:textId="77777777" w:rsidTr="4CDC5924">
        <w:trPr>
          <w:trHeight w:val="372"/>
        </w:trPr>
        <w:tc>
          <w:tcPr>
            <w:tcW w:w="1335" w:type="dxa"/>
          </w:tcPr>
          <w:p w14:paraId="092B0656" w14:textId="58F4FCD0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UC006</w:t>
            </w:r>
          </w:p>
        </w:tc>
        <w:tc>
          <w:tcPr>
            <w:tcW w:w="1714" w:type="dxa"/>
          </w:tcPr>
          <w:p w14:paraId="529ED6ED" w14:textId="4CFC9255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목록을 삭제한다.</w:t>
            </w:r>
          </w:p>
        </w:tc>
        <w:tc>
          <w:tcPr>
            <w:tcW w:w="4360" w:type="dxa"/>
          </w:tcPr>
          <w:p w14:paraId="32A81917" w14:textId="1E3C2127" w:rsidR="003A2AF1" w:rsidRPr="00BA2195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할 일을 추가할 목록을 삭제한다.</w:t>
            </w:r>
          </w:p>
        </w:tc>
        <w:tc>
          <w:tcPr>
            <w:tcW w:w="1076" w:type="dxa"/>
          </w:tcPr>
          <w:p w14:paraId="75D75CC5" w14:textId="4D98668E" w:rsidR="003A2AF1" w:rsidRPr="00D54A11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2</w:t>
            </w:r>
          </w:p>
        </w:tc>
      </w:tr>
      <w:tr w:rsidR="4CDC5924" w14:paraId="3C7B006A" w14:textId="77777777" w:rsidTr="4CDC5924">
        <w:trPr>
          <w:trHeight w:val="372"/>
        </w:trPr>
        <w:tc>
          <w:tcPr>
            <w:tcW w:w="1335" w:type="dxa"/>
          </w:tcPr>
          <w:p w14:paraId="0C34C4F8" w14:textId="68E295A9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UC007</w:t>
            </w:r>
          </w:p>
        </w:tc>
        <w:tc>
          <w:tcPr>
            <w:tcW w:w="1714" w:type="dxa"/>
          </w:tcPr>
          <w:p w14:paraId="06376EA8" w14:textId="0E1C76C2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작업을 등록한다.</w:t>
            </w:r>
          </w:p>
        </w:tc>
        <w:tc>
          <w:tcPr>
            <w:tcW w:w="4360" w:type="dxa"/>
          </w:tcPr>
          <w:p w14:paraId="36158F37" w14:textId="604255EB" w:rsidR="4CDC5924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할 일을 등록한다.</w:t>
            </w:r>
          </w:p>
        </w:tc>
        <w:tc>
          <w:tcPr>
            <w:tcW w:w="1076" w:type="dxa"/>
          </w:tcPr>
          <w:p w14:paraId="46611DE2" w14:textId="670334AC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3</w:t>
            </w:r>
          </w:p>
        </w:tc>
      </w:tr>
      <w:tr w:rsidR="4CDC5924" w14:paraId="49FDA90B" w14:textId="77777777" w:rsidTr="4CDC5924">
        <w:trPr>
          <w:trHeight w:val="372"/>
        </w:trPr>
        <w:tc>
          <w:tcPr>
            <w:tcW w:w="1335" w:type="dxa"/>
          </w:tcPr>
          <w:p w14:paraId="7E544B06" w14:textId="66BF4947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UC008</w:t>
            </w:r>
          </w:p>
        </w:tc>
        <w:tc>
          <w:tcPr>
            <w:tcW w:w="1714" w:type="dxa"/>
          </w:tcPr>
          <w:p w14:paraId="158189BF" w14:textId="6ECC1FAB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작업의 우선순위를 추가한다.</w:t>
            </w:r>
          </w:p>
        </w:tc>
        <w:tc>
          <w:tcPr>
            <w:tcW w:w="4360" w:type="dxa"/>
          </w:tcPr>
          <w:p w14:paraId="5E9DE362" w14:textId="24FC22DF" w:rsidR="4CDC5924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할 일에 우선순위를 추가할 수 있다.</w:t>
            </w:r>
          </w:p>
        </w:tc>
        <w:tc>
          <w:tcPr>
            <w:tcW w:w="1076" w:type="dxa"/>
          </w:tcPr>
          <w:p w14:paraId="777911C0" w14:textId="45277EE7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5</w:t>
            </w:r>
          </w:p>
        </w:tc>
      </w:tr>
      <w:tr w:rsidR="4CDC5924" w14:paraId="70D8F2FD" w14:textId="77777777" w:rsidTr="4CDC5924">
        <w:trPr>
          <w:trHeight w:val="372"/>
        </w:trPr>
        <w:tc>
          <w:tcPr>
            <w:tcW w:w="1335" w:type="dxa"/>
          </w:tcPr>
          <w:p w14:paraId="6484FD0E" w14:textId="75386A9F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UC009</w:t>
            </w:r>
          </w:p>
        </w:tc>
        <w:tc>
          <w:tcPr>
            <w:tcW w:w="1714" w:type="dxa"/>
          </w:tcPr>
          <w:p w14:paraId="13D6DD12" w14:textId="4E188057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 마감일을 추가한다.</w:t>
            </w:r>
          </w:p>
        </w:tc>
        <w:tc>
          <w:tcPr>
            <w:tcW w:w="4360" w:type="dxa"/>
          </w:tcPr>
          <w:p w14:paraId="0DAF2521" w14:textId="5904C356" w:rsidR="4CDC5924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할 일의 마감날짜를 추가할 수 있다.</w:t>
            </w:r>
          </w:p>
        </w:tc>
        <w:tc>
          <w:tcPr>
            <w:tcW w:w="1076" w:type="dxa"/>
          </w:tcPr>
          <w:p w14:paraId="0CCD2A5B" w14:textId="301FDAF8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5</w:t>
            </w:r>
          </w:p>
        </w:tc>
      </w:tr>
      <w:tr w:rsidR="4CDC5924" w14:paraId="46E93959" w14:textId="77777777" w:rsidTr="4CDC5924">
        <w:trPr>
          <w:trHeight w:val="372"/>
        </w:trPr>
        <w:tc>
          <w:tcPr>
            <w:tcW w:w="1335" w:type="dxa"/>
          </w:tcPr>
          <w:p w14:paraId="5C4DC25E" w14:textId="618B80D2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UC010</w:t>
            </w:r>
          </w:p>
        </w:tc>
        <w:tc>
          <w:tcPr>
            <w:tcW w:w="1714" w:type="dxa"/>
          </w:tcPr>
          <w:p w14:paraId="6DBDFE09" w14:textId="1584EEC5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작업을 삭제한다.</w:t>
            </w:r>
          </w:p>
        </w:tc>
        <w:tc>
          <w:tcPr>
            <w:tcW w:w="4360" w:type="dxa"/>
          </w:tcPr>
          <w:p w14:paraId="2C145A78" w14:textId="23EDD26F" w:rsidR="4CDC5924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할 일을 삭제한다.</w:t>
            </w:r>
          </w:p>
        </w:tc>
        <w:tc>
          <w:tcPr>
            <w:tcW w:w="1076" w:type="dxa"/>
          </w:tcPr>
          <w:p w14:paraId="2CBE8870" w14:textId="05456962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3</w:t>
            </w:r>
          </w:p>
        </w:tc>
      </w:tr>
      <w:tr w:rsidR="4CDC5924" w14:paraId="2290D5A7" w14:textId="77777777" w:rsidTr="4CDC5924">
        <w:trPr>
          <w:trHeight w:val="372"/>
        </w:trPr>
        <w:tc>
          <w:tcPr>
            <w:tcW w:w="1335" w:type="dxa"/>
          </w:tcPr>
          <w:p w14:paraId="103A821F" w14:textId="1C41B0B2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UC011</w:t>
            </w:r>
          </w:p>
        </w:tc>
        <w:tc>
          <w:tcPr>
            <w:tcW w:w="1714" w:type="dxa"/>
          </w:tcPr>
          <w:p w14:paraId="167007D3" w14:textId="26D97EE0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작업을 수정한다.</w:t>
            </w:r>
          </w:p>
        </w:tc>
        <w:tc>
          <w:tcPr>
            <w:tcW w:w="4360" w:type="dxa"/>
          </w:tcPr>
          <w:p w14:paraId="2C1FC023" w14:textId="64A30E9C" w:rsidR="4CDC5924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할 일 명, 마감일, 우선순위를 수정한다.</w:t>
            </w:r>
          </w:p>
        </w:tc>
        <w:tc>
          <w:tcPr>
            <w:tcW w:w="1076" w:type="dxa"/>
          </w:tcPr>
          <w:p w14:paraId="1ED74693" w14:textId="19E1EF99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3</w:t>
            </w:r>
          </w:p>
        </w:tc>
      </w:tr>
      <w:tr w:rsidR="4CDC5924" w14:paraId="111806E5" w14:textId="77777777" w:rsidTr="4CDC5924">
        <w:trPr>
          <w:trHeight w:val="372"/>
        </w:trPr>
        <w:tc>
          <w:tcPr>
            <w:tcW w:w="1335" w:type="dxa"/>
          </w:tcPr>
          <w:p w14:paraId="121BA706" w14:textId="25F83FBF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UC011</w:t>
            </w:r>
          </w:p>
        </w:tc>
        <w:tc>
          <w:tcPr>
            <w:tcW w:w="1714" w:type="dxa"/>
          </w:tcPr>
          <w:p w14:paraId="43F79DE6" w14:textId="4A9CFA4D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 완료로 표시한다.</w:t>
            </w:r>
          </w:p>
        </w:tc>
        <w:tc>
          <w:tcPr>
            <w:tcW w:w="4360" w:type="dxa"/>
          </w:tcPr>
          <w:p w14:paraId="4F9412CA" w14:textId="7A8BA8B4" w:rsidR="4CDC5924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이미 완료한 작업을 완료상태로 표시한다.</w:t>
            </w:r>
          </w:p>
        </w:tc>
        <w:tc>
          <w:tcPr>
            <w:tcW w:w="1076" w:type="dxa"/>
          </w:tcPr>
          <w:p w14:paraId="2BB06ED7" w14:textId="3F5A4D72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4</w:t>
            </w:r>
          </w:p>
        </w:tc>
      </w:tr>
      <w:tr w:rsidR="4CDC5924" w14:paraId="4E8AA4B8" w14:textId="77777777" w:rsidTr="4CDC5924">
        <w:trPr>
          <w:trHeight w:val="372"/>
        </w:trPr>
        <w:tc>
          <w:tcPr>
            <w:tcW w:w="1335" w:type="dxa"/>
          </w:tcPr>
          <w:p w14:paraId="0ED3BE7E" w14:textId="22588962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UC012</w:t>
            </w:r>
          </w:p>
        </w:tc>
        <w:tc>
          <w:tcPr>
            <w:tcW w:w="1714" w:type="dxa"/>
          </w:tcPr>
          <w:p w14:paraId="0B722C69" w14:textId="1BB04DA4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작업 순위를 정렬한다.</w:t>
            </w:r>
          </w:p>
        </w:tc>
        <w:tc>
          <w:tcPr>
            <w:tcW w:w="4360" w:type="dxa"/>
          </w:tcPr>
          <w:p w14:paraId="445B8336" w14:textId="493CC6DF" w:rsidR="4CDC5924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사용자는 중요도 순으로 정렬할 지 마감기한 순으로 정렬할 지 선택할 수 있다.</w:t>
            </w:r>
          </w:p>
        </w:tc>
        <w:tc>
          <w:tcPr>
            <w:tcW w:w="1076" w:type="dxa"/>
          </w:tcPr>
          <w:p w14:paraId="22B4E6EB" w14:textId="295DE2CF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4</w:t>
            </w:r>
          </w:p>
        </w:tc>
      </w:tr>
      <w:tr w:rsidR="4CDC5924" w14:paraId="5ED9C308" w14:textId="77777777" w:rsidTr="4CDC5924">
        <w:trPr>
          <w:trHeight w:val="372"/>
        </w:trPr>
        <w:tc>
          <w:tcPr>
            <w:tcW w:w="1335" w:type="dxa"/>
          </w:tcPr>
          <w:p w14:paraId="52CBB114" w14:textId="16CB1A5C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UC013</w:t>
            </w:r>
          </w:p>
        </w:tc>
        <w:tc>
          <w:tcPr>
            <w:tcW w:w="1714" w:type="dxa"/>
          </w:tcPr>
          <w:p w14:paraId="78D31A2E" w14:textId="7AB8B84B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알림을 표시한다.</w:t>
            </w:r>
          </w:p>
        </w:tc>
        <w:tc>
          <w:tcPr>
            <w:tcW w:w="4360" w:type="dxa"/>
          </w:tcPr>
          <w:p w14:paraId="7B68C4E2" w14:textId="6958CB73" w:rsidR="4CDC5924" w:rsidRDefault="4CDC5924" w:rsidP="4CDC5924">
            <w:pPr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시스템은 사용자가 할 일을 등록할 때 설정한 마감일로부터 24시간 전에 사용자에게 알림을 보내준다.</w:t>
            </w:r>
          </w:p>
        </w:tc>
        <w:tc>
          <w:tcPr>
            <w:tcW w:w="1076" w:type="dxa"/>
          </w:tcPr>
          <w:p w14:paraId="0328958A" w14:textId="448AE8C4" w:rsidR="4CDC5924" w:rsidRDefault="4CDC5924" w:rsidP="4CDC5924">
            <w:pPr>
              <w:jc w:val="center"/>
              <w:rPr>
                <w:rFonts w:eastAsia="바탕" w:hAnsi="바탕" w:cs="바탕"/>
              </w:rPr>
            </w:pPr>
            <w:r w:rsidRPr="4CDC5924">
              <w:rPr>
                <w:rFonts w:eastAsia="바탕" w:hAnsi="바탕" w:cs="바탕"/>
              </w:rPr>
              <w:t>4</w:t>
            </w:r>
          </w:p>
        </w:tc>
      </w:tr>
    </w:tbl>
    <w:p w14:paraId="72C55FA8" w14:textId="77777777" w:rsidR="0017696D" w:rsidRDefault="0017696D" w:rsidP="4CDC5924">
      <w:pPr>
        <w:rPr>
          <w:rFonts w:eastAsia="바탕" w:hAnsi="바탕" w:cs="바탕"/>
        </w:rPr>
      </w:pPr>
    </w:p>
    <w:p w14:paraId="18F3957D" w14:textId="77777777" w:rsidR="00357453" w:rsidRDefault="0017696D" w:rsidP="4CDC5924">
      <w:pPr>
        <w:rPr>
          <w:rFonts w:eastAsia="바탕" w:hAnsi="바탕" w:cs="바탕"/>
        </w:rPr>
      </w:pPr>
      <w:r w:rsidRPr="4CDC5924">
        <w:rPr>
          <w:rFonts w:eastAsia="바탕" w:hAnsi="바탕" w:cs="바탕"/>
        </w:rPr>
        <w:br w:type="page"/>
      </w:r>
    </w:p>
    <w:p w14:paraId="53BA8DC9" w14:textId="77777777" w:rsidR="006A1701" w:rsidRDefault="4CDC5924" w:rsidP="4CDC5924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4" w:name="_Toc287096156"/>
      <w:bookmarkStart w:id="15" w:name="_Toc447209009"/>
      <w:r w:rsidRPr="4CDC5924">
        <w:rPr>
          <w:rFonts w:ascii="바탕" w:eastAsia="바탕" w:hAnsi="바탕" w:cs="바탕"/>
        </w:rPr>
        <w:t>유스케이스 다이어그램</w:t>
      </w:r>
      <w:bookmarkEnd w:id="14"/>
      <w:bookmarkEnd w:id="15"/>
    </w:p>
    <w:p w14:paraId="36DE4CC2" w14:textId="77777777" w:rsidR="00420E54" w:rsidRPr="00420E54" w:rsidRDefault="00420E54" w:rsidP="4CDC5924">
      <w:pPr>
        <w:rPr>
          <w:rFonts w:eastAsia="바탕" w:hAnsi="바탕" w:cs="바탕"/>
        </w:rPr>
      </w:pPr>
    </w:p>
    <w:p w14:paraId="07D08DB2" w14:textId="5FF7C381" w:rsidR="0017696D" w:rsidRDefault="00EB2F11" w:rsidP="4CDC5924">
      <w:r>
        <w:rPr>
          <w:noProof/>
        </w:rPr>
        <w:pict w14:anchorId="6659A380">
          <v:shape id="그림 350058103" o:spid="_x0000_i1027" type="#_x0000_t75" style="width:5in;height:303.6pt;visibility:visible;mso-wrap-style:square">
            <v:imagedata r:id="rId12" o:title=""/>
          </v:shape>
        </w:pict>
      </w:r>
    </w:p>
    <w:p w14:paraId="66D88CC6" w14:textId="77777777" w:rsidR="004221DF" w:rsidRDefault="004221DF" w:rsidP="4CDC5924">
      <w:pPr>
        <w:rPr>
          <w:rFonts w:eastAsia="바탕" w:hAnsi="바탕" w:cs="바탕"/>
        </w:rPr>
      </w:pPr>
    </w:p>
    <w:p w14:paraId="1C9D8117" w14:textId="77777777" w:rsidR="001723F7" w:rsidRPr="001723F7" w:rsidRDefault="001723F7" w:rsidP="4CDC5924">
      <w:pPr>
        <w:rPr>
          <w:rFonts w:eastAsia="바탕" w:hAnsi="바탕" w:cs="바탕"/>
        </w:rPr>
      </w:pPr>
      <w:bookmarkStart w:id="16" w:name="_Toc287096158"/>
    </w:p>
    <w:p w14:paraId="616E1E2E" w14:textId="77777777" w:rsidR="001723F7" w:rsidRPr="001723F7" w:rsidRDefault="001723F7" w:rsidP="4CDC5924">
      <w:pPr>
        <w:rPr>
          <w:rFonts w:eastAsia="바탕" w:hAnsi="바탕" w:cs="바탕"/>
        </w:rPr>
      </w:pPr>
      <w:r w:rsidRPr="4CDC5924">
        <w:rPr>
          <w:rFonts w:eastAsia="바탕" w:hAnsi="바탕" w:cs="바탕"/>
        </w:rPr>
        <w:br w:type="page"/>
      </w:r>
    </w:p>
    <w:p w14:paraId="5888A7D8" w14:textId="77777777" w:rsidR="000C1642" w:rsidRDefault="4CDC5924" w:rsidP="4CDC5924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7" w:name="_Toc447209010"/>
      <w:r w:rsidRPr="4CDC5924">
        <w:rPr>
          <w:rFonts w:ascii="바탕" w:eastAsia="바탕" w:hAnsi="바탕" w:cs="바탕"/>
        </w:rPr>
        <w:t>유스케이스 기술</w:t>
      </w:r>
      <w:bookmarkEnd w:id="16"/>
      <w:bookmarkEnd w:id="17"/>
    </w:p>
    <w:p w14:paraId="0D9C0135" w14:textId="43D37C1A" w:rsidR="000C1642" w:rsidRPr="00C25FFA" w:rsidRDefault="4CDC5924" w:rsidP="4CDC5924">
      <w:pPr>
        <w:pStyle w:val="4"/>
        <w:rPr>
          <w:rStyle w:val="ae"/>
          <w:rFonts w:ascii="바탕" w:eastAsia="바탕" w:hAnsi="바탕" w:cs="바탕"/>
          <w:color w:val="auto"/>
        </w:rPr>
      </w:pPr>
      <w:r w:rsidRPr="4CDC5924">
        <w:rPr>
          <w:rFonts w:ascii="바탕" w:eastAsia="바탕" w:hAnsi="바탕" w:cs="바탕"/>
        </w:rPr>
        <w:t xml:space="preserve">ID: 유스케이스 명 </w:t>
      </w:r>
      <w:r w:rsidRPr="4CDC5924">
        <w:rPr>
          <w:rStyle w:val="ae"/>
          <w:rFonts w:ascii="바탕" w:eastAsia="바탕" w:hAnsi="바탕" w:cs="바탕"/>
          <w:color w:val="auto"/>
        </w:rPr>
        <w:t>UC001: 회원가입을 한다.</w:t>
      </w:r>
    </w:p>
    <w:p w14:paraId="34E70BC5" w14:textId="77777777" w:rsidR="004221DF" w:rsidRDefault="004221DF" w:rsidP="4CDC5924">
      <w:pPr>
        <w:rPr>
          <w:rFonts w:eastAsia="바탕" w:hAnsi="바탕" w:cs="바탕"/>
        </w:rPr>
      </w:pPr>
    </w:p>
    <w:p w14:paraId="431D576C" w14:textId="77777777" w:rsidR="004221DF" w:rsidRPr="007E70C2" w:rsidRDefault="004221DF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D575C" w:rsidRPr="00D54A11" w14:paraId="5ECDB834" w14:textId="77777777" w:rsidTr="4CDC5924">
        <w:tc>
          <w:tcPr>
            <w:tcW w:w="1550" w:type="dxa"/>
            <w:shd w:val="clear" w:color="auto" w:fill="CCCCCC"/>
            <w:vAlign w:val="center"/>
          </w:tcPr>
          <w:p w14:paraId="57AFB0CF" w14:textId="77777777" w:rsidR="00BD575C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A1EE898" w14:textId="5F3422C7" w:rsidR="0060277A" w:rsidRPr="007E70C2" w:rsidRDefault="0060277A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</w:tr>
      <w:tr w:rsidR="00BD575C" w:rsidRPr="00D54A11" w14:paraId="73473CB0" w14:textId="77777777" w:rsidTr="4CDC5924">
        <w:tc>
          <w:tcPr>
            <w:tcW w:w="1550" w:type="dxa"/>
            <w:shd w:val="clear" w:color="auto" w:fill="CCCCCC"/>
            <w:vAlign w:val="center"/>
          </w:tcPr>
          <w:p w14:paraId="15208A72" w14:textId="77777777" w:rsidR="00BD575C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C6BEBF1" w14:textId="24D09BE3" w:rsidR="00BD575C" w:rsidRPr="007E70C2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비회원</w:t>
            </w:r>
          </w:p>
        </w:tc>
      </w:tr>
      <w:tr w:rsidR="00BD575C" w:rsidRPr="00D54A11" w14:paraId="4B3F75E0" w14:textId="77777777" w:rsidTr="4CDC5924">
        <w:tc>
          <w:tcPr>
            <w:tcW w:w="1550" w:type="dxa"/>
            <w:shd w:val="clear" w:color="auto" w:fill="CCCCCC"/>
            <w:vAlign w:val="center"/>
          </w:tcPr>
          <w:p w14:paraId="0EF0185D" w14:textId="77777777" w:rsidR="00BD575C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BE354F8" w14:textId="77777777" w:rsidR="00BD575C" w:rsidRPr="007E70C2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계좌이체,   계좌목록 조회, 공과금 납부 중 하나를 실행한다.</w:t>
            </w:r>
          </w:p>
        </w:tc>
      </w:tr>
      <w:tr w:rsidR="00BD575C" w:rsidRPr="00D54A11" w14:paraId="13C31A68" w14:textId="77777777" w:rsidTr="4CDC5924">
        <w:tc>
          <w:tcPr>
            <w:tcW w:w="1550" w:type="dxa"/>
            <w:shd w:val="clear" w:color="auto" w:fill="CCCCCC"/>
            <w:vAlign w:val="center"/>
          </w:tcPr>
          <w:p w14:paraId="5C99ECAA" w14:textId="77777777" w:rsidR="00BD575C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8190AE1" w14:textId="77777777" w:rsidR="00BD575C" w:rsidRPr="007E70C2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공인인증서 로그인을 하기 전에 실행한 기능이 실행된다.</w:t>
            </w:r>
          </w:p>
        </w:tc>
      </w:tr>
      <w:tr w:rsidR="0060277A" w:rsidRPr="00D54A11" w14:paraId="35D74A8B" w14:textId="77777777" w:rsidTr="4CDC5924">
        <w:tc>
          <w:tcPr>
            <w:tcW w:w="1550" w:type="dxa"/>
            <w:vMerge w:val="restart"/>
            <w:shd w:val="clear" w:color="auto" w:fill="CCCCCC"/>
            <w:vAlign w:val="center"/>
          </w:tcPr>
          <w:p w14:paraId="3ED8B1E4" w14:textId="77777777" w:rsidR="0060277A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A2D54D1" w14:textId="77777777" w:rsidR="0060277A" w:rsidRPr="007E70C2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81B995C" w14:textId="77777777" w:rsidR="0060277A" w:rsidRPr="007E70C2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공인인증서 로그인을 요구한다.</w:t>
            </w:r>
          </w:p>
        </w:tc>
      </w:tr>
      <w:tr w:rsidR="0060277A" w:rsidRPr="00D54A11" w14:paraId="6FD9786E" w14:textId="77777777" w:rsidTr="4CDC5924">
        <w:tc>
          <w:tcPr>
            <w:tcW w:w="1550" w:type="dxa"/>
            <w:vMerge/>
            <w:vAlign w:val="center"/>
          </w:tcPr>
          <w:p w14:paraId="1F539475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4731DCD" w14:textId="77777777" w:rsidR="0060277A" w:rsidRPr="007E70C2" w:rsidRDefault="0060277A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2F4B1E63" w14:textId="77777777" w:rsidR="0060277A" w:rsidRPr="007E70C2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…</w:t>
            </w:r>
          </w:p>
        </w:tc>
      </w:tr>
      <w:tr w:rsidR="001723F7" w:rsidRPr="00D54A11" w14:paraId="23408904" w14:textId="77777777" w:rsidTr="4CDC5924">
        <w:tc>
          <w:tcPr>
            <w:tcW w:w="1550" w:type="dxa"/>
            <w:vMerge w:val="restart"/>
            <w:shd w:val="clear" w:color="auto" w:fill="CCCCCC"/>
            <w:vAlign w:val="center"/>
          </w:tcPr>
          <w:p w14:paraId="04EE0435" w14:textId="77777777" w:rsidR="001723F7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A241CA0" w14:textId="77777777" w:rsidR="001723F7" w:rsidRPr="007E70C2" w:rsidRDefault="001723F7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66B08E2" w14:textId="77777777" w:rsidR="001723F7" w:rsidRPr="007E70C2" w:rsidRDefault="001723F7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001723F7" w:rsidRPr="00D54A11" w14:paraId="0AD24A7D" w14:textId="77777777" w:rsidTr="4CDC5924">
        <w:tc>
          <w:tcPr>
            <w:tcW w:w="1550" w:type="dxa"/>
            <w:vMerge/>
            <w:vAlign w:val="center"/>
          </w:tcPr>
          <w:p w14:paraId="7DD519CB" w14:textId="77777777"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34B7B8D" w14:textId="77777777" w:rsidR="001723F7" w:rsidRPr="007E70C2" w:rsidRDefault="001723F7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31CFC556" w14:textId="77777777" w:rsidR="001723F7" w:rsidRPr="007E70C2" w:rsidRDefault="001723F7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001723F7" w:rsidRPr="00D54A11" w14:paraId="277F1EF0" w14:textId="77777777" w:rsidTr="4CDC5924">
        <w:tc>
          <w:tcPr>
            <w:tcW w:w="1550" w:type="dxa"/>
            <w:vMerge w:val="restart"/>
            <w:shd w:val="clear" w:color="auto" w:fill="CCCCCC"/>
            <w:vAlign w:val="center"/>
          </w:tcPr>
          <w:p w14:paraId="40805382" w14:textId="77777777" w:rsidR="001723F7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610819D" w14:textId="77777777" w:rsidR="001723F7" w:rsidRPr="007E70C2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2492048" w14:textId="77777777" w:rsidR="001723F7" w:rsidRPr="007E70C2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등록된 공인인증서가 없을 경우</w:t>
            </w:r>
          </w:p>
          <w:p w14:paraId="1A681F22" w14:textId="77777777" w:rsidR="007E70C2" w:rsidRPr="007E70C2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-1. 시스템은 사용자에게 등록된 공인인증서가 없다는 메시즈를 출력한다.</w:t>
            </w:r>
          </w:p>
        </w:tc>
      </w:tr>
      <w:tr w:rsidR="001723F7" w:rsidRPr="00D54A11" w14:paraId="339B9630" w14:textId="77777777" w:rsidTr="4CDC5924">
        <w:tc>
          <w:tcPr>
            <w:tcW w:w="1550" w:type="dxa"/>
            <w:vMerge/>
            <w:vAlign w:val="center"/>
          </w:tcPr>
          <w:p w14:paraId="52D2B0E2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77D8A3D1" w14:textId="77777777" w:rsidR="001723F7" w:rsidRPr="007E70C2" w:rsidRDefault="001723F7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D118156" w14:textId="77777777" w:rsidR="001723F7" w:rsidRPr="007E70C2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00FF46A0" w:rsidRPr="00D54A11" w14:paraId="49D2AD86" w14:textId="77777777" w:rsidTr="4CDC5924">
        <w:tc>
          <w:tcPr>
            <w:tcW w:w="1550" w:type="dxa"/>
            <w:shd w:val="clear" w:color="auto" w:fill="CCCCCC"/>
            <w:vAlign w:val="center"/>
          </w:tcPr>
          <w:p w14:paraId="72DD7006" w14:textId="77777777" w:rsidR="00FF46A0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341F860C" w14:textId="77777777" w:rsidR="00FF46A0" w:rsidRPr="007E70C2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38665B8B" w14:textId="77777777" w:rsidR="00FF46A0" w:rsidRPr="007E70C2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B01→…</w:t>
            </w:r>
          </w:p>
        </w:tc>
      </w:tr>
    </w:tbl>
    <w:p w14:paraId="3257D934" w14:textId="77777777" w:rsidR="000C1642" w:rsidRDefault="000C1642" w:rsidP="4CDC5924">
      <w:pPr>
        <w:rPr>
          <w:rFonts w:eastAsia="바탕" w:hAnsi="바탕" w:cs="바탕"/>
        </w:rPr>
      </w:pPr>
    </w:p>
    <w:p w14:paraId="6F346C77" w14:textId="77777777" w:rsidR="007E70C2" w:rsidRDefault="007E70C2" w:rsidP="4CDC5924">
      <w:pPr>
        <w:rPr>
          <w:rFonts w:eastAsia="바탕" w:hAnsi="바탕" w:cs="바탕"/>
        </w:rPr>
      </w:pPr>
    </w:p>
    <w:p w14:paraId="30195034" w14:textId="5A591EBD" w:rsidR="4CDC5924" w:rsidRDefault="4CDC5924" w:rsidP="4CDC5924">
      <w:pPr>
        <w:pStyle w:val="4"/>
        <w:rPr>
          <w:rFonts w:ascii="바탕" w:eastAsia="바탕" w:hAnsi="바탕" w:cs="바탕"/>
        </w:rPr>
      </w:pPr>
      <w:r w:rsidRPr="4CDC5924">
        <w:rPr>
          <w:rFonts w:ascii="바탕" w:eastAsia="바탕" w:hAnsi="바탕" w:cs="바탕"/>
        </w:rPr>
        <w:t>ID: 유스케이스 명 UC002 : 로그인을 한다.</w:t>
      </w:r>
    </w:p>
    <w:p w14:paraId="4D2ABACD" w14:textId="2609E287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6CB546A6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80BF298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A5A42D3" w14:textId="0E1A36ED" w:rsidR="4CDC5924" w:rsidRDefault="4CDC5924" w:rsidP="4CDC5924">
            <w:pPr>
              <w:spacing w:line="259" w:lineRule="auto"/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목록과 할 일을 조회하고 조작하기 위해 등록해둔 ID와 PW로 접속한다.</w:t>
            </w:r>
          </w:p>
        </w:tc>
      </w:tr>
      <w:tr w:rsidR="4CDC5924" w14:paraId="1DF6EE75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542042D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3B6295E9" w14:textId="4051DEB2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4CDC5924" w14:paraId="785E8187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1BBD1C9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A67D5FD" w14:textId="5E0C22FE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목록과 할 일을 조회하고 조작한다.</w:t>
            </w:r>
          </w:p>
        </w:tc>
      </w:tr>
      <w:tr w:rsidR="4CDC5924" w14:paraId="263CA600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5BE66A4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32A0610" w14:textId="1DEFC306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회원가입을 통해 ID와 PW를 등록한다.</w:t>
            </w:r>
          </w:p>
        </w:tc>
      </w:tr>
      <w:tr w:rsidR="4CDC5924" w14:paraId="41A1C0F9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E818627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81C2C07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4E542D4" w14:textId="650FE950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등록해둔 ID와 PW를 요구한다</w:t>
            </w:r>
          </w:p>
        </w:tc>
      </w:tr>
      <w:tr w:rsidR="4CDC5924" w14:paraId="4B0CE935" w14:textId="77777777" w:rsidTr="4CDC5924">
        <w:trPr>
          <w:trHeight w:val="300"/>
        </w:trPr>
        <w:tc>
          <w:tcPr>
            <w:tcW w:w="1550" w:type="dxa"/>
            <w:vMerge/>
          </w:tcPr>
          <w:p w14:paraId="59F14D3C" w14:textId="77777777" w:rsidR="007C67DD" w:rsidRDefault="007C67DD"/>
        </w:tc>
        <w:tc>
          <w:tcPr>
            <w:tcW w:w="932" w:type="dxa"/>
            <w:shd w:val="clear" w:color="auto" w:fill="auto"/>
          </w:tcPr>
          <w:p w14:paraId="0920D80A" w14:textId="0A929C02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 xml:space="preserve">  B02</w:t>
            </w:r>
          </w:p>
        </w:tc>
        <w:tc>
          <w:tcPr>
            <w:tcW w:w="6042" w:type="dxa"/>
            <w:shd w:val="clear" w:color="auto" w:fill="auto"/>
          </w:tcPr>
          <w:p w14:paraId="54931C72" w14:textId="446667F5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시스템은 등록된 ID와 PW가 일치한다면 목록과 할일을 등록할 수 있는 페이지로 이동시킨다.</w:t>
            </w:r>
          </w:p>
        </w:tc>
      </w:tr>
      <w:tr w:rsidR="4CDC5924" w14:paraId="10BDA91C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98F6C8E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5889CB2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5267A860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6660A4BB" w14:textId="77777777" w:rsidTr="4CDC5924">
        <w:trPr>
          <w:trHeight w:val="300"/>
        </w:trPr>
        <w:tc>
          <w:tcPr>
            <w:tcW w:w="1550" w:type="dxa"/>
            <w:vMerge/>
          </w:tcPr>
          <w:p w14:paraId="07F9ED33" w14:textId="77777777" w:rsidR="007C67DD" w:rsidRDefault="007C67DD"/>
        </w:tc>
        <w:tc>
          <w:tcPr>
            <w:tcW w:w="932" w:type="dxa"/>
            <w:shd w:val="clear" w:color="auto" w:fill="auto"/>
          </w:tcPr>
          <w:p w14:paraId="71DC343C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74AA2EAE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45A6E654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CAD012A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E0C7E9F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3BABEC4" w14:textId="4BDBC01B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등록된 ID가 아닐 경우</w:t>
            </w:r>
          </w:p>
          <w:p w14:paraId="3154E0B8" w14:textId="60AADD6A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-1. 시스템은 사용자에게 등록된 ID가 아니거나 비밀번호가 틀리다는 메시지를 출력한다.</w:t>
            </w:r>
          </w:p>
        </w:tc>
      </w:tr>
      <w:tr w:rsidR="4CDC5924" w14:paraId="2D162643" w14:textId="77777777" w:rsidTr="4CDC5924">
        <w:trPr>
          <w:trHeight w:val="300"/>
        </w:trPr>
        <w:tc>
          <w:tcPr>
            <w:tcW w:w="1550" w:type="dxa"/>
            <w:vMerge/>
          </w:tcPr>
          <w:p w14:paraId="346836C0" w14:textId="77777777" w:rsidR="007C67DD" w:rsidRDefault="007C67DD"/>
        </w:tc>
        <w:tc>
          <w:tcPr>
            <w:tcW w:w="932" w:type="dxa"/>
            <w:shd w:val="clear" w:color="auto" w:fill="auto"/>
          </w:tcPr>
          <w:p w14:paraId="17F28E27" w14:textId="6643984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 xml:space="preserve">  E02</w:t>
            </w:r>
          </w:p>
        </w:tc>
        <w:tc>
          <w:tcPr>
            <w:tcW w:w="6042" w:type="dxa"/>
            <w:shd w:val="clear" w:color="auto" w:fill="auto"/>
          </w:tcPr>
          <w:p w14:paraId="2A30440A" w14:textId="743B344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등록된 ID는 맞으나 비밀번호가 틀릴 경우</w:t>
            </w:r>
          </w:p>
          <w:p w14:paraId="5F0EEF10" w14:textId="03B341DB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-1. 시스템은 사용자에게 등록된 ID가 아니거나 비밀번호가 틀리다는 메시지를 출력한다.</w:t>
            </w:r>
          </w:p>
        </w:tc>
      </w:tr>
      <w:tr w:rsidR="4CDC5924" w14:paraId="4AD949F2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3E45043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6BB4594D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3822C3A6" w14:textId="07860A4D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B01-&gt;B02, B01-&gt;E01, B01-&gt;E02</w:t>
            </w:r>
          </w:p>
        </w:tc>
      </w:tr>
    </w:tbl>
    <w:p w14:paraId="5FFC6CDA" w14:textId="1CE2D448" w:rsidR="4CDC5924" w:rsidRDefault="4CDC5924" w:rsidP="4CDC5924">
      <w:pPr>
        <w:rPr>
          <w:rFonts w:eastAsia="바탕" w:hAnsi="바탕" w:cs="바탕"/>
        </w:rPr>
      </w:pPr>
    </w:p>
    <w:p w14:paraId="626A656D" w14:textId="5F84431A" w:rsidR="4CDC5924" w:rsidRDefault="4CDC5924" w:rsidP="4CDC5924">
      <w:pPr>
        <w:pStyle w:val="4"/>
        <w:rPr>
          <w:rFonts w:ascii="바탕" w:eastAsia="바탕" w:hAnsi="바탕" w:cs="바탕"/>
        </w:rPr>
      </w:pPr>
      <w:r w:rsidRPr="4CDC5924">
        <w:rPr>
          <w:rFonts w:ascii="바탕" w:eastAsia="바탕" w:hAnsi="바탕" w:cs="바탕"/>
        </w:rPr>
        <w:t>ID: 유스케이스 명 UC003 : 로그아웃을 한다.</w:t>
      </w:r>
    </w:p>
    <w:p w14:paraId="5429764F" w14:textId="46E8110A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70FFA221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E0E6617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2F8FDE5B" w14:textId="3455288A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로그인한 계정으로부터 로그아웃한다.</w:t>
            </w:r>
          </w:p>
        </w:tc>
      </w:tr>
      <w:tr w:rsidR="4CDC5924" w14:paraId="15F32F8C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6595977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5BC3E47" w14:textId="582B5453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4CDC5924" w14:paraId="437C902E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4D369D3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C93ECFB" w14:textId="70C1FE6D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</w:tr>
      <w:tr w:rsidR="4CDC5924" w14:paraId="7844E793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DBA47CF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638B917" w14:textId="1C768CB1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로그인한 상태이다.</w:t>
            </w:r>
          </w:p>
        </w:tc>
      </w:tr>
      <w:tr w:rsidR="4CDC5924" w14:paraId="13D8EC40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28958A9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356C634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3FF40F4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공인인증서 로그인을 요구한다.</w:t>
            </w:r>
          </w:p>
        </w:tc>
      </w:tr>
      <w:tr w:rsidR="4CDC5924" w14:paraId="2866A071" w14:textId="77777777" w:rsidTr="4CDC5924">
        <w:trPr>
          <w:trHeight w:val="300"/>
        </w:trPr>
        <w:tc>
          <w:tcPr>
            <w:tcW w:w="1550" w:type="dxa"/>
            <w:vMerge/>
          </w:tcPr>
          <w:p w14:paraId="332EAD7F" w14:textId="77777777" w:rsidR="007C67DD" w:rsidRDefault="007C67DD"/>
        </w:tc>
        <w:tc>
          <w:tcPr>
            <w:tcW w:w="932" w:type="dxa"/>
            <w:shd w:val="clear" w:color="auto" w:fill="auto"/>
          </w:tcPr>
          <w:p w14:paraId="6BB57412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DE9AD93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…</w:t>
            </w:r>
          </w:p>
        </w:tc>
      </w:tr>
      <w:tr w:rsidR="4CDC5924" w14:paraId="623469AC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9573608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096A007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BAAACC4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40FDA225" w14:textId="77777777" w:rsidTr="4CDC5924">
        <w:trPr>
          <w:trHeight w:val="300"/>
        </w:trPr>
        <w:tc>
          <w:tcPr>
            <w:tcW w:w="1550" w:type="dxa"/>
            <w:vMerge/>
          </w:tcPr>
          <w:p w14:paraId="5006956E" w14:textId="77777777" w:rsidR="007C67DD" w:rsidRDefault="007C67DD"/>
        </w:tc>
        <w:tc>
          <w:tcPr>
            <w:tcW w:w="932" w:type="dxa"/>
            <w:shd w:val="clear" w:color="auto" w:fill="auto"/>
          </w:tcPr>
          <w:p w14:paraId="157503E8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6A6AA3AA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5ACE0BF4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5A5D5BF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10C6DC3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9543A53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등록된 공인인증서가 없을 경우</w:t>
            </w:r>
          </w:p>
          <w:p w14:paraId="55F35977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-1. 시스템은 사용자에게 등록된 공인인증서가 없다는 메시즈를 출력한다.</w:t>
            </w:r>
          </w:p>
        </w:tc>
      </w:tr>
      <w:tr w:rsidR="4CDC5924" w14:paraId="17507270" w14:textId="77777777" w:rsidTr="4CDC5924">
        <w:trPr>
          <w:trHeight w:val="300"/>
        </w:trPr>
        <w:tc>
          <w:tcPr>
            <w:tcW w:w="1550" w:type="dxa"/>
            <w:vMerge/>
          </w:tcPr>
          <w:p w14:paraId="5BF5D592" w14:textId="77777777" w:rsidR="007C67DD" w:rsidRDefault="007C67DD"/>
        </w:tc>
        <w:tc>
          <w:tcPr>
            <w:tcW w:w="932" w:type="dxa"/>
            <w:shd w:val="clear" w:color="auto" w:fill="auto"/>
          </w:tcPr>
          <w:p w14:paraId="737A074B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0B6FEEA7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4CDC5924" w14:paraId="7C9362A8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5363AD9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784D54CE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5C972648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B01→…</w:t>
            </w:r>
          </w:p>
        </w:tc>
      </w:tr>
    </w:tbl>
    <w:p w14:paraId="291D55AC" w14:textId="29948D8A" w:rsidR="4CDC5924" w:rsidRDefault="4CDC5924" w:rsidP="4CDC5924">
      <w:pPr>
        <w:rPr>
          <w:rFonts w:eastAsia="바탕" w:hAnsi="바탕" w:cs="바탕"/>
        </w:rPr>
      </w:pPr>
    </w:p>
    <w:p w14:paraId="22AF86C6" w14:textId="3179416F" w:rsidR="4CDC5924" w:rsidRDefault="4CDC5924" w:rsidP="4CDC5924">
      <w:pPr>
        <w:pStyle w:val="4"/>
        <w:rPr>
          <w:rStyle w:val="ae"/>
          <w:rFonts w:ascii="바탕" w:eastAsia="바탕" w:hAnsi="바탕" w:cs="바탕"/>
          <w:color w:val="auto"/>
        </w:rPr>
      </w:pPr>
      <w:r w:rsidRPr="4CDC5924">
        <w:rPr>
          <w:rFonts w:ascii="바탕" w:eastAsia="바탕" w:hAnsi="바탕" w:cs="바탕"/>
        </w:rPr>
        <w:t>ID: 유스케이스 명 UC004 : 목록을 등록한다.</w:t>
      </w:r>
    </w:p>
    <w:p w14:paraId="4BDE95C2" w14:textId="77777777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75AEB232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39E93DD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1C68314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스마트 뱅킹 프로그램 내의 계좌이체, 계좌목록 조회, 공과금 납부등을 하기 위해 공인인증서 로그인을 한다.</w:t>
            </w:r>
          </w:p>
        </w:tc>
      </w:tr>
      <w:tr w:rsidR="4CDC5924" w14:paraId="228209CB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D0B6F94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D66C67D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</w:t>
            </w:r>
          </w:p>
        </w:tc>
      </w:tr>
      <w:tr w:rsidR="4CDC5924" w14:paraId="57D5030A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1FC6005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EE192CF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계좌이체,   계좌목록 조회, 공과금 납부 중 하나를 실행한다.</w:t>
            </w:r>
          </w:p>
        </w:tc>
      </w:tr>
      <w:tr w:rsidR="4CDC5924" w14:paraId="0C209478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83B519E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E57995A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공인인증서 로그인을 하기 전에 실행한 기능이 실행된다.</w:t>
            </w:r>
          </w:p>
        </w:tc>
      </w:tr>
      <w:tr w:rsidR="4CDC5924" w14:paraId="7A62A300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2BCAD6A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DB1CB7F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6F7C7D0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공인인증서 로그인을 요구한다.</w:t>
            </w:r>
          </w:p>
        </w:tc>
      </w:tr>
      <w:tr w:rsidR="4CDC5924" w14:paraId="70A90683" w14:textId="77777777" w:rsidTr="4CDC5924">
        <w:trPr>
          <w:trHeight w:val="300"/>
        </w:trPr>
        <w:tc>
          <w:tcPr>
            <w:tcW w:w="1550" w:type="dxa"/>
            <w:vMerge/>
          </w:tcPr>
          <w:p w14:paraId="2F30A906" w14:textId="77777777" w:rsidR="007C67DD" w:rsidRDefault="007C67DD"/>
        </w:tc>
        <w:tc>
          <w:tcPr>
            <w:tcW w:w="932" w:type="dxa"/>
            <w:shd w:val="clear" w:color="auto" w:fill="auto"/>
          </w:tcPr>
          <w:p w14:paraId="7109A01E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7A7D3B6D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…</w:t>
            </w:r>
          </w:p>
        </w:tc>
      </w:tr>
      <w:tr w:rsidR="4CDC5924" w14:paraId="0DBA9910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BE89510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26B286E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0E09AAA3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216DD671" w14:textId="77777777" w:rsidTr="4CDC5924">
        <w:trPr>
          <w:trHeight w:val="300"/>
        </w:trPr>
        <w:tc>
          <w:tcPr>
            <w:tcW w:w="1550" w:type="dxa"/>
            <w:vMerge/>
          </w:tcPr>
          <w:p w14:paraId="691B4BF1" w14:textId="77777777" w:rsidR="007C67DD" w:rsidRDefault="007C67DD"/>
        </w:tc>
        <w:tc>
          <w:tcPr>
            <w:tcW w:w="932" w:type="dxa"/>
            <w:shd w:val="clear" w:color="auto" w:fill="auto"/>
          </w:tcPr>
          <w:p w14:paraId="2122B262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BE40146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4A335281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F205442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0A5A372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B070C80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등록된 공인인증서가 없을 경우</w:t>
            </w:r>
          </w:p>
          <w:p w14:paraId="27BA6C3A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-1. 시스템은 사용자에게 등록된 공인인증서가 없다는 메시즈를 출력한다.</w:t>
            </w:r>
          </w:p>
        </w:tc>
      </w:tr>
      <w:tr w:rsidR="4CDC5924" w14:paraId="727F8CCE" w14:textId="77777777" w:rsidTr="4CDC5924">
        <w:trPr>
          <w:trHeight w:val="300"/>
        </w:trPr>
        <w:tc>
          <w:tcPr>
            <w:tcW w:w="1550" w:type="dxa"/>
            <w:vMerge/>
          </w:tcPr>
          <w:p w14:paraId="54B62AE3" w14:textId="77777777" w:rsidR="007C67DD" w:rsidRDefault="007C67DD"/>
        </w:tc>
        <w:tc>
          <w:tcPr>
            <w:tcW w:w="932" w:type="dxa"/>
            <w:shd w:val="clear" w:color="auto" w:fill="auto"/>
          </w:tcPr>
          <w:p w14:paraId="017B0117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086FA15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4CDC5924" w14:paraId="2EB34250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13D52B4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37D3417C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5F0A8DE7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B01→…</w:t>
            </w:r>
          </w:p>
        </w:tc>
      </w:tr>
    </w:tbl>
    <w:p w14:paraId="45A9B62F" w14:textId="25EDED84" w:rsidR="4CDC5924" w:rsidRDefault="4CDC5924" w:rsidP="4CDC5924">
      <w:pPr>
        <w:rPr>
          <w:rFonts w:eastAsia="바탕" w:hAnsi="바탕" w:cs="바탕"/>
        </w:rPr>
      </w:pPr>
    </w:p>
    <w:p w14:paraId="22029B98" w14:textId="73036995" w:rsidR="4CDC5924" w:rsidRDefault="4CDC5924" w:rsidP="4CDC5924">
      <w:pPr>
        <w:pStyle w:val="4"/>
        <w:rPr>
          <w:rStyle w:val="ae"/>
          <w:rFonts w:ascii="바탕" w:eastAsia="바탕" w:hAnsi="바탕" w:cs="바탕"/>
          <w:color w:val="auto"/>
        </w:rPr>
      </w:pPr>
      <w:r w:rsidRPr="4CDC5924">
        <w:rPr>
          <w:rFonts w:ascii="바탕" w:eastAsia="바탕" w:hAnsi="바탕" w:cs="바탕"/>
        </w:rPr>
        <w:t>ID: 유스케이스 명 UC005 : 목록을 수정한다.</w:t>
      </w:r>
    </w:p>
    <w:p w14:paraId="269BF08E" w14:textId="7C287958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536F411D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0349CD4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5920230" w14:textId="7E044A72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작업을 등록한 목록의 이름을 수정한다.</w:t>
            </w:r>
          </w:p>
        </w:tc>
      </w:tr>
      <w:tr w:rsidR="4CDC5924" w14:paraId="4B8EEA65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7313640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7164333" w14:textId="23F9823D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4CDC5924" w14:paraId="1A50BC29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33816E7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8C0C570" w14:textId="0ABCB2B9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작업을 등록할 목록을 생성한다</w:t>
            </w:r>
          </w:p>
        </w:tc>
      </w:tr>
      <w:tr w:rsidR="4CDC5924" w14:paraId="34C44320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77C0B2D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6FDE6B7" w14:textId="66DF5D9B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</w:tr>
      <w:tr w:rsidR="4CDC5924" w14:paraId="6DEC9847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3449954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E3B487D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64AD8CE" w14:textId="11F40D92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사용자는 이미 등록된 목록을 선택하여 이름을 수정한다.</w:t>
            </w:r>
          </w:p>
        </w:tc>
      </w:tr>
      <w:tr w:rsidR="4CDC5924" w14:paraId="30957ADB" w14:textId="77777777" w:rsidTr="4CDC5924">
        <w:trPr>
          <w:trHeight w:val="300"/>
        </w:trPr>
        <w:tc>
          <w:tcPr>
            <w:tcW w:w="1550" w:type="dxa"/>
            <w:vMerge/>
          </w:tcPr>
          <w:p w14:paraId="6B8938E7" w14:textId="77777777" w:rsidR="007C67DD" w:rsidRDefault="007C67DD"/>
        </w:tc>
        <w:tc>
          <w:tcPr>
            <w:tcW w:w="932" w:type="dxa"/>
            <w:shd w:val="clear" w:color="auto" w:fill="auto"/>
          </w:tcPr>
          <w:p w14:paraId="68C98EBB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5FE010F6" w14:textId="2932F45F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</w:tr>
      <w:tr w:rsidR="4CDC5924" w14:paraId="116A380F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4853099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38CD144" w14:textId="4BB9F19B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349BD972" w14:textId="3AE675BB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271384FA" w14:textId="77777777" w:rsidTr="4CDC5924">
        <w:trPr>
          <w:trHeight w:val="300"/>
        </w:trPr>
        <w:tc>
          <w:tcPr>
            <w:tcW w:w="1550" w:type="dxa"/>
            <w:vMerge/>
          </w:tcPr>
          <w:p w14:paraId="37CFEBBA" w14:textId="77777777" w:rsidR="007C67DD" w:rsidRDefault="007C67DD"/>
        </w:tc>
        <w:tc>
          <w:tcPr>
            <w:tcW w:w="932" w:type="dxa"/>
            <w:shd w:val="clear" w:color="auto" w:fill="auto"/>
          </w:tcPr>
          <w:p w14:paraId="2D610C6D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297D6775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51CA86F6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6BB2572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39ED156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8DBC199" w14:textId="0BD2D0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같은 이름을 가진 목록이 있을 경우</w:t>
            </w:r>
          </w:p>
          <w:p w14:paraId="446539D8" w14:textId="4A2E88F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- 이미 해당 이름을 가진 목록이 있다는 메시지를 출력한다.</w:t>
            </w:r>
          </w:p>
        </w:tc>
      </w:tr>
      <w:tr w:rsidR="4CDC5924" w14:paraId="71DC01A4" w14:textId="77777777" w:rsidTr="4CDC5924">
        <w:trPr>
          <w:trHeight w:val="300"/>
        </w:trPr>
        <w:tc>
          <w:tcPr>
            <w:tcW w:w="1550" w:type="dxa"/>
            <w:vMerge/>
          </w:tcPr>
          <w:p w14:paraId="25CC0A42" w14:textId="77777777" w:rsidR="007C67DD" w:rsidRDefault="007C67DD"/>
        </w:tc>
        <w:tc>
          <w:tcPr>
            <w:tcW w:w="932" w:type="dxa"/>
            <w:shd w:val="clear" w:color="auto" w:fill="auto"/>
          </w:tcPr>
          <w:p w14:paraId="027F01A5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7A3EF8F3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4CDC5924" w14:paraId="7DE474A8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9976BFA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575AFD3B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46E0532A" w14:textId="1ED35EAC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B01, B01-&gt;E01</w:t>
            </w:r>
          </w:p>
        </w:tc>
      </w:tr>
    </w:tbl>
    <w:p w14:paraId="507692DE" w14:textId="2D0F4479" w:rsidR="4CDC5924" w:rsidRDefault="4CDC5924" w:rsidP="4CDC5924">
      <w:pPr>
        <w:rPr>
          <w:rFonts w:eastAsia="바탕" w:hAnsi="바탕" w:cs="바탕"/>
        </w:rPr>
      </w:pPr>
    </w:p>
    <w:p w14:paraId="7863D574" w14:textId="2ACEB01D" w:rsidR="4CDC5924" w:rsidRDefault="4CDC5924" w:rsidP="4CDC5924">
      <w:pPr>
        <w:pStyle w:val="4"/>
        <w:rPr>
          <w:rFonts w:ascii="바탕" w:eastAsia="바탕" w:hAnsi="바탕" w:cs="바탕"/>
        </w:rPr>
      </w:pPr>
      <w:r w:rsidRPr="4CDC5924">
        <w:rPr>
          <w:rFonts w:ascii="바탕" w:eastAsia="바탕" w:hAnsi="바탕" w:cs="바탕"/>
        </w:rPr>
        <w:t>ID: 유스케이스 명 UC006 : 목록을 삭제한다.</w:t>
      </w:r>
    </w:p>
    <w:p w14:paraId="76EF9E38" w14:textId="77777777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6510B89C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B8E9307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44EAE7A" w14:textId="0B7A1B04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작업을 등록해둔, 또는 그렇지 않은 목록을 삭제한다.</w:t>
            </w:r>
          </w:p>
        </w:tc>
      </w:tr>
      <w:tr w:rsidR="4CDC5924" w14:paraId="5E902CEC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5FC269A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625E33A" w14:textId="6778F9AA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4CDC5924" w14:paraId="04C11CD2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8B020C3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EBDB813" w14:textId="1C87E3C5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사용자는 작업을 수 있는 목록을 생성한다..</w:t>
            </w:r>
          </w:p>
        </w:tc>
      </w:tr>
      <w:tr w:rsidR="4CDC5924" w14:paraId="73BBB47C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BC505DE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2ED6D57" w14:textId="7AFEB413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</w:tr>
      <w:tr w:rsidR="4CDC5924" w14:paraId="350FCA81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1B5C5C5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5112A46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B319528" w14:textId="0C3CEB7D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사용자는 삭제할 목록을 선택한다</w:t>
            </w:r>
          </w:p>
        </w:tc>
      </w:tr>
      <w:tr w:rsidR="4CDC5924" w14:paraId="719DD1BC" w14:textId="77777777" w:rsidTr="4CDC5924">
        <w:trPr>
          <w:trHeight w:val="300"/>
        </w:trPr>
        <w:tc>
          <w:tcPr>
            <w:tcW w:w="1550" w:type="dxa"/>
            <w:vMerge/>
          </w:tcPr>
          <w:p w14:paraId="3DBA2348" w14:textId="77777777" w:rsidR="007C67DD" w:rsidRDefault="007C67DD"/>
        </w:tc>
        <w:tc>
          <w:tcPr>
            <w:tcW w:w="932" w:type="dxa"/>
            <w:shd w:val="clear" w:color="auto" w:fill="auto"/>
          </w:tcPr>
          <w:p w14:paraId="77846D8D" w14:textId="6E9F6374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 xml:space="preserve">  B02</w:t>
            </w:r>
          </w:p>
        </w:tc>
        <w:tc>
          <w:tcPr>
            <w:tcW w:w="6042" w:type="dxa"/>
            <w:shd w:val="clear" w:color="auto" w:fill="auto"/>
          </w:tcPr>
          <w:p w14:paraId="3E444D01" w14:textId="156C9BE6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만일 목록에 작업이 없을 경우 해당 목록을 삭제한다</w:t>
            </w:r>
          </w:p>
        </w:tc>
      </w:tr>
      <w:tr w:rsidR="4CDC5924" w14:paraId="21B9E781" w14:textId="77777777" w:rsidTr="4CDC5924">
        <w:trPr>
          <w:trHeight w:val="300"/>
        </w:trPr>
        <w:tc>
          <w:tcPr>
            <w:tcW w:w="1550" w:type="dxa"/>
            <w:vMerge/>
            <w:shd w:val="clear" w:color="auto" w:fill="CCCCCC"/>
            <w:vAlign w:val="center"/>
          </w:tcPr>
          <w:p w14:paraId="17FB8C00" w14:textId="77777777" w:rsidR="007C67DD" w:rsidRDefault="007C67DD"/>
        </w:tc>
        <w:tc>
          <w:tcPr>
            <w:tcW w:w="932" w:type="dxa"/>
            <w:shd w:val="clear" w:color="auto" w:fill="auto"/>
          </w:tcPr>
          <w:p w14:paraId="36F814E0" w14:textId="0C8FE9C4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 xml:space="preserve">  B03</w:t>
            </w:r>
          </w:p>
        </w:tc>
        <w:tc>
          <w:tcPr>
            <w:tcW w:w="6042" w:type="dxa"/>
            <w:shd w:val="clear" w:color="auto" w:fill="auto"/>
          </w:tcPr>
          <w:p w14:paraId="0A3FC6A5" w14:textId="0636EA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만일 목록에 할 일이 있는 경우, 등록된 작업이 있다는 메세지를 출력하고 삭제할 지 말지 선택하도록 한다.</w:t>
            </w:r>
          </w:p>
        </w:tc>
      </w:tr>
      <w:tr w:rsidR="4CDC5924" w14:paraId="50D30DAE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0701CF4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F501138" w14:textId="0C8A4EB5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C03-1</w:t>
            </w:r>
          </w:p>
        </w:tc>
        <w:tc>
          <w:tcPr>
            <w:tcW w:w="6042" w:type="dxa"/>
            <w:shd w:val="clear" w:color="auto" w:fill="auto"/>
          </w:tcPr>
          <w:p w14:paraId="7D782C59" w14:textId="1A897822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삭제를 선택했다면 해당 목록을 삭제한다.</w:t>
            </w:r>
          </w:p>
        </w:tc>
      </w:tr>
      <w:tr w:rsidR="4CDC5924" w14:paraId="4EAF516E" w14:textId="77777777" w:rsidTr="4CDC5924">
        <w:trPr>
          <w:trHeight w:val="300"/>
        </w:trPr>
        <w:tc>
          <w:tcPr>
            <w:tcW w:w="1550" w:type="dxa"/>
            <w:vMerge/>
          </w:tcPr>
          <w:p w14:paraId="624F02A3" w14:textId="77777777" w:rsidR="007C67DD" w:rsidRDefault="007C67DD"/>
        </w:tc>
        <w:tc>
          <w:tcPr>
            <w:tcW w:w="932" w:type="dxa"/>
            <w:shd w:val="clear" w:color="auto" w:fill="auto"/>
          </w:tcPr>
          <w:p w14:paraId="3293B0A7" w14:textId="15B923F6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C03-2</w:t>
            </w:r>
          </w:p>
        </w:tc>
        <w:tc>
          <w:tcPr>
            <w:tcW w:w="6042" w:type="dxa"/>
            <w:shd w:val="clear" w:color="auto" w:fill="auto"/>
          </w:tcPr>
          <w:p w14:paraId="2A8D26CB" w14:textId="0A1E18E5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삭제를 선택하지 않았다면 해당 목록을 유지시킨다.</w:t>
            </w:r>
          </w:p>
        </w:tc>
      </w:tr>
      <w:tr w:rsidR="4CDC5924" w14:paraId="6B23794C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01CB318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732F209C" w14:textId="09A930E6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6866AA3A" w14:textId="06FD38AD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6E7B1A77" w14:textId="77777777" w:rsidTr="4CDC5924">
        <w:trPr>
          <w:trHeight w:val="300"/>
        </w:trPr>
        <w:tc>
          <w:tcPr>
            <w:tcW w:w="1550" w:type="dxa"/>
            <w:vMerge/>
          </w:tcPr>
          <w:p w14:paraId="0B3B05B5" w14:textId="77777777" w:rsidR="007C67DD" w:rsidRDefault="007C67DD"/>
        </w:tc>
        <w:tc>
          <w:tcPr>
            <w:tcW w:w="932" w:type="dxa"/>
            <w:shd w:val="clear" w:color="auto" w:fill="auto"/>
          </w:tcPr>
          <w:p w14:paraId="5AE485C7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36C770C2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4CDC5924" w14:paraId="2690E6D2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B91F660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143A438A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567841F2" w14:textId="192CFEB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B01→B02-&gt;B03-&gt;C03-1, B01-&gt;B02-&gt;B03-&gt;C03-2</w:t>
            </w:r>
          </w:p>
        </w:tc>
      </w:tr>
    </w:tbl>
    <w:p w14:paraId="12654BE7" w14:textId="618D6A80" w:rsidR="4CDC5924" w:rsidRDefault="4CDC5924" w:rsidP="4CDC5924">
      <w:pPr>
        <w:rPr>
          <w:rFonts w:eastAsia="바탕" w:hAnsi="바탕" w:cs="바탕"/>
        </w:rPr>
      </w:pPr>
    </w:p>
    <w:p w14:paraId="50593594" w14:textId="6C516105" w:rsidR="4CDC5924" w:rsidRDefault="4CDC5924" w:rsidP="4CDC5924">
      <w:pPr>
        <w:pStyle w:val="4"/>
        <w:rPr>
          <w:rStyle w:val="ae"/>
          <w:rFonts w:ascii="바탕" w:eastAsia="바탕" w:hAnsi="바탕" w:cs="바탕"/>
          <w:color w:val="auto"/>
        </w:rPr>
      </w:pPr>
      <w:r w:rsidRPr="4CDC5924">
        <w:rPr>
          <w:rFonts w:ascii="바탕" w:eastAsia="바탕" w:hAnsi="바탕" w:cs="바탕"/>
        </w:rPr>
        <w:lastRenderedPageBreak/>
        <w:t>ID: 유스케이스 명 UC008 : 작업을 등록한다.</w:t>
      </w:r>
    </w:p>
    <w:p w14:paraId="69494F34" w14:textId="77777777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11556905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C3357F6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0F8FE9B" w14:textId="7B9CDE8A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선택한 목록에 작업을 등록한다.</w:t>
            </w:r>
          </w:p>
        </w:tc>
      </w:tr>
      <w:tr w:rsidR="4CDC5924" w14:paraId="385D42E9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E34BE4E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4574125" w14:textId="57AC6F4C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4CDC5924" w14:paraId="61A53C88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CBFDB99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9B02456" w14:textId="223F9DBC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작업을 등록할 수 있는 목록이 존재해야 한다.</w:t>
            </w:r>
          </w:p>
        </w:tc>
      </w:tr>
      <w:tr w:rsidR="4CDC5924" w14:paraId="5B164093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21C2D8F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8EC53A4" w14:textId="6E5F086B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사용자는 선택한 작업을 수정하거나, 삭제하거나, 작업완료 표시를 하거나, 우선순위를 정렬할 수 있거나, 마감일을 추가하거나, 알림을 추가할 수 있다.</w:t>
            </w:r>
          </w:p>
        </w:tc>
      </w:tr>
      <w:tr w:rsidR="4CDC5924" w14:paraId="7D75005E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EAA11C9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91E6B43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11CAF1D" w14:textId="2F569C43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사용자는 목록에 작업의 이름과 내용을 입력한다.</w:t>
            </w:r>
          </w:p>
        </w:tc>
      </w:tr>
      <w:tr w:rsidR="4CDC5924" w14:paraId="3FFBA13B" w14:textId="77777777" w:rsidTr="4CDC5924">
        <w:trPr>
          <w:trHeight w:val="300"/>
        </w:trPr>
        <w:tc>
          <w:tcPr>
            <w:tcW w:w="1550" w:type="dxa"/>
            <w:vMerge/>
          </w:tcPr>
          <w:p w14:paraId="6EFE90BD" w14:textId="77777777" w:rsidR="007C67DD" w:rsidRDefault="007C67DD"/>
        </w:tc>
        <w:tc>
          <w:tcPr>
            <w:tcW w:w="932" w:type="dxa"/>
            <w:shd w:val="clear" w:color="auto" w:fill="auto"/>
          </w:tcPr>
          <w:p w14:paraId="5C93A330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54A80ADA" w14:textId="731DFBF6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</w:tr>
      <w:tr w:rsidR="4CDC5924" w14:paraId="08B1C580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78D6582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16AEA0D" w14:textId="28EB6E86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41E7600" w14:textId="1BB41C6F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</w:t>
            </w:r>
          </w:p>
        </w:tc>
      </w:tr>
      <w:tr w:rsidR="4CDC5924" w14:paraId="784A3060" w14:textId="77777777" w:rsidTr="4CDC5924">
        <w:trPr>
          <w:trHeight w:val="300"/>
        </w:trPr>
        <w:tc>
          <w:tcPr>
            <w:tcW w:w="1550" w:type="dxa"/>
            <w:vMerge/>
          </w:tcPr>
          <w:p w14:paraId="7E4A6525" w14:textId="77777777" w:rsidR="007C67DD" w:rsidRDefault="007C67DD"/>
        </w:tc>
        <w:tc>
          <w:tcPr>
            <w:tcW w:w="932" w:type="dxa"/>
            <w:shd w:val="clear" w:color="auto" w:fill="auto"/>
          </w:tcPr>
          <w:p w14:paraId="2E8267AF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CD7F77D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757C33AC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957490D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0F1E197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6CB4C716" w14:textId="0C175CA4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목록에 같은 이름의 작업이 존재하는 경우, 이미 동일한 이름의 작업이 존재한다는 메세지를 출력한다.</w:t>
            </w:r>
          </w:p>
        </w:tc>
      </w:tr>
      <w:tr w:rsidR="4CDC5924" w14:paraId="0E377851" w14:textId="77777777" w:rsidTr="4CDC5924">
        <w:trPr>
          <w:trHeight w:val="300"/>
        </w:trPr>
        <w:tc>
          <w:tcPr>
            <w:tcW w:w="1550" w:type="dxa"/>
            <w:vMerge/>
          </w:tcPr>
          <w:p w14:paraId="20A4F221" w14:textId="77777777" w:rsidR="007C67DD" w:rsidRDefault="007C67DD"/>
        </w:tc>
        <w:tc>
          <w:tcPr>
            <w:tcW w:w="932" w:type="dxa"/>
            <w:shd w:val="clear" w:color="auto" w:fill="auto"/>
          </w:tcPr>
          <w:p w14:paraId="4BFC67EC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A93A39C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4CDC5924" w14:paraId="4F504EF3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8A24574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0DEC4B0C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2097A6E8" w14:textId="65218FA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B01, B01-&gt;E01</w:t>
            </w:r>
          </w:p>
        </w:tc>
      </w:tr>
    </w:tbl>
    <w:p w14:paraId="68B731B9" w14:textId="0457E585" w:rsidR="4CDC5924" w:rsidRDefault="4CDC5924" w:rsidP="4CDC5924">
      <w:pPr>
        <w:rPr>
          <w:rFonts w:eastAsia="바탕" w:hAnsi="바탕" w:cs="바탕"/>
        </w:rPr>
      </w:pPr>
    </w:p>
    <w:p w14:paraId="13E16F57" w14:textId="43558398" w:rsidR="4CDC5924" w:rsidRDefault="4CDC5924" w:rsidP="4CDC5924">
      <w:pPr>
        <w:pStyle w:val="4"/>
        <w:rPr>
          <w:rStyle w:val="ae"/>
          <w:rFonts w:ascii="바탕" w:eastAsia="바탕" w:hAnsi="바탕" w:cs="바탕"/>
          <w:color w:val="auto"/>
        </w:rPr>
      </w:pPr>
      <w:r w:rsidRPr="4CDC5924">
        <w:rPr>
          <w:rFonts w:ascii="바탕" w:eastAsia="바탕" w:hAnsi="바탕" w:cs="바탕"/>
        </w:rPr>
        <w:t>ID: 유스케이스 명 UC009 : 작업을 삭제한다.</w:t>
      </w:r>
    </w:p>
    <w:p w14:paraId="0556D926" w14:textId="439DECCB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67CF4268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FC4C240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4D49D879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스마트 뱅킹 프로그램 내의 계좌이체, 계좌목록 조회, 공과금 납부등을 하기 위해 공인인증서 로그인을 한다.</w:t>
            </w:r>
          </w:p>
        </w:tc>
      </w:tr>
      <w:tr w:rsidR="4CDC5924" w14:paraId="16742322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D77CD21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90BD04C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</w:t>
            </w:r>
          </w:p>
        </w:tc>
      </w:tr>
      <w:tr w:rsidR="4CDC5924" w14:paraId="094887C5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14C708B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E47E334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계좌이체,   계좌목록 조회, 공과금 납부 중 하나를 실행한다.</w:t>
            </w:r>
          </w:p>
        </w:tc>
      </w:tr>
      <w:tr w:rsidR="4CDC5924" w14:paraId="32290F3D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D715600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B5A622E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공인인증서 로그인을 하기 전에 실행한 기능이 실행된다.</w:t>
            </w:r>
          </w:p>
        </w:tc>
      </w:tr>
      <w:tr w:rsidR="4CDC5924" w14:paraId="6DD895BC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0725835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C190DC0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C4B76B2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공인인증서 로그인을 요구한다.</w:t>
            </w:r>
          </w:p>
        </w:tc>
      </w:tr>
      <w:tr w:rsidR="4CDC5924" w14:paraId="14484705" w14:textId="77777777" w:rsidTr="4CDC5924">
        <w:trPr>
          <w:trHeight w:val="300"/>
        </w:trPr>
        <w:tc>
          <w:tcPr>
            <w:tcW w:w="1550" w:type="dxa"/>
            <w:vMerge/>
          </w:tcPr>
          <w:p w14:paraId="2521DCBE" w14:textId="77777777" w:rsidR="007C67DD" w:rsidRDefault="007C67DD"/>
        </w:tc>
        <w:tc>
          <w:tcPr>
            <w:tcW w:w="932" w:type="dxa"/>
            <w:shd w:val="clear" w:color="auto" w:fill="auto"/>
          </w:tcPr>
          <w:p w14:paraId="2BE2DBF0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6CF73286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…</w:t>
            </w:r>
          </w:p>
        </w:tc>
      </w:tr>
      <w:tr w:rsidR="4CDC5924" w14:paraId="53904BBC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3BD7709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10520EE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60FCFB28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7064DD16" w14:textId="77777777" w:rsidTr="4CDC5924">
        <w:trPr>
          <w:trHeight w:val="300"/>
        </w:trPr>
        <w:tc>
          <w:tcPr>
            <w:tcW w:w="1550" w:type="dxa"/>
            <w:vMerge/>
          </w:tcPr>
          <w:p w14:paraId="144F712B" w14:textId="77777777" w:rsidR="007C67DD" w:rsidRDefault="007C67DD"/>
        </w:tc>
        <w:tc>
          <w:tcPr>
            <w:tcW w:w="932" w:type="dxa"/>
            <w:shd w:val="clear" w:color="auto" w:fill="auto"/>
          </w:tcPr>
          <w:p w14:paraId="4FD0FE7D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23CF47D3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16A835E2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99F6B49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3949AED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17257DF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등록된 공인인증서가 없을 경우</w:t>
            </w:r>
          </w:p>
          <w:p w14:paraId="6E5B1231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-1. 시스템은 사용자에게 등록된 공인인증서가 없다는 메시즈를 출력한다.</w:t>
            </w:r>
          </w:p>
        </w:tc>
      </w:tr>
      <w:tr w:rsidR="4CDC5924" w14:paraId="4AF1EC8A" w14:textId="77777777" w:rsidTr="4CDC5924">
        <w:trPr>
          <w:trHeight w:val="300"/>
        </w:trPr>
        <w:tc>
          <w:tcPr>
            <w:tcW w:w="1550" w:type="dxa"/>
            <w:vMerge/>
          </w:tcPr>
          <w:p w14:paraId="763CD29E" w14:textId="77777777" w:rsidR="007C67DD" w:rsidRDefault="007C67DD"/>
        </w:tc>
        <w:tc>
          <w:tcPr>
            <w:tcW w:w="932" w:type="dxa"/>
            <w:shd w:val="clear" w:color="auto" w:fill="auto"/>
          </w:tcPr>
          <w:p w14:paraId="3FE58963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066EB5BF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4CDC5924" w14:paraId="68362E9D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C004F52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0E122964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5A327A54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B01→…</w:t>
            </w:r>
          </w:p>
        </w:tc>
      </w:tr>
    </w:tbl>
    <w:p w14:paraId="674F1F5F" w14:textId="01574310" w:rsidR="4CDC5924" w:rsidRDefault="4CDC5924" w:rsidP="4CDC5924">
      <w:pPr>
        <w:rPr>
          <w:rFonts w:eastAsia="바탕" w:hAnsi="바탕" w:cs="바탕"/>
        </w:rPr>
      </w:pPr>
    </w:p>
    <w:p w14:paraId="37302EFA" w14:textId="1EB4F321" w:rsidR="4CDC5924" w:rsidRDefault="4CDC5924" w:rsidP="4CDC5924">
      <w:pPr>
        <w:pStyle w:val="4"/>
        <w:rPr>
          <w:rStyle w:val="ae"/>
          <w:rFonts w:ascii="바탕" w:eastAsia="바탕" w:hAnsi="바탕" w:cs="바탕"/>
          <w:color w:val="auto"/>
        </w:rPr>
      </w:pPr>
      <w:r w:rsidRPr="4CDC5924">
        <w:rPr>
          <w:rFonts w:ascii="바탕" w:eastAsia="바탕" w:hAnsi="바탕" w:cs="바탕"/>
        </w:rPr>
        <w:t>ID: 유스케이스 명 UC010 : 작업을 수정한다.</w:t>
      </w:r>
    </w:p>
    <w:p w14:paraId="17687EFA" w14:textId="57A8A0C1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3DE5B541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872A345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lastRenderedPageBreak/>
              <w:t>설명</w:t>
            </w:r>
          </w:p>
        </w:tc>
        <w:tc>
          <w:tcPr>
            <w:tcW w:w="6974" w:type="dxa"/>
            <w:gridSpan w:val="2"/>
          </w:tcPr>
          <w:p w14:paraId="53047D95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스마트 뱅킹 프로그램 내의 계좌이체, 계좌목록 조회, 공과금 납부등을 하기 위해 공인인증서 로그인을 한다.</w:t>
            </w:r>
          </w:p>
        </w:tc>
      </w:tr>
      <w:tr w:rsidR="4CDC5924" w14:paraId="212303F6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6F22F1A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326213B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</w:t>
            </w:r>
          </w:p>
        </w:tc>
      </w:tr>
      <w:tr w:rsidR="4CDC5924" w14:paraId="366F54ED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F082E3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9F8683D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계좌이체,   계좌목록 조회, 공과금 납부 중 하나를 실행한다.</w:t>
            </w:r>
          </w:p>
        </w:tc>
      </w:tr>
      <w:tr w:rsidR="4CDC5924" w14:paraId="72901AD9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86B73F6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75CDA93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공인인증서 로그인을 하기 전에 실행한 기능이 실행된다.</w:t>
            </w:r>
          </w:p>
        </w:tc>
      </w:tr>
      <w:tr w:rsidR="4CDC5924" w14:paraId="1791B794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7F0699A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4C85865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2958449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공인인증서 로그인을 요구한다.</w:t>
            </w:r>
          </w:p>
        </w:tc>
      </w:tr>
      <w:tr w:rsidR="4CDC5924" w14:paraId="03DD5C95" w14:textId="77777777" w:rsidTr="4CDC5924">
        <w:trPr>
          <w:trHeight w:val="300"/>
        </w:trPr>
        <w:tc>
          <w:tcPr>
            <w:tcW w:w="1550" w:type="dxa"/>
            <w:vMerge/>
          </w:tcPr>
          <w:p w14:paraId="7188DA05" w14:textId="77777777" w:rsidR="007C67DD" w:rsidRDefault="007C67DD"/>
        </w:tc>
        <w:tc>
          <w:tcPr>
            <w:tcW w:w="932" w:type="dxa"/>
            <w:shd w:val="clear" w:color="auto" w:fill="auto"/>
          </w:tcPr>
          <w:p w14:paraId="44E4AA17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025B285C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…</w:t>
            </w:r>
          </w:p>
        </w:tc>
      </w:tr>
      <w:tr w:rsidR="4CDC5924" w14:paraId="590A9A07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CA53A1C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97408B5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3C0B3F19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47642C4A" w14:textId="77777777" w:rsidTr="4CDC5924">
        <w:trPr>
          <w:trHeight w:val="300"/>
        </w:trPr>
        <w:tc>
          <w:tcPr>
            <w:tcW w:w="1550" w:type="dxa"/>
            <w:vMerge/>
          </w:tcPr>
          <w:p w14:paraId="46FB594F" w14:textId="77777777" w:rsidR="007C67DD" w:rsidRDefault="007C67DD"/>
        </w:tc>
        <w:tc>
          <w:tcPr>
            <w:tcW w:w="932" w:type="dxa"/>
            <w:shd w:val="clear" w:color="auto" w:fill="auto"/>
          </w:tcPr>
          <w:p w14:paraId="052B39D5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2D1B7222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1453E561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FFA28FE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BDB84C4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D3B436E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등록된 공인인증서가 없을 경우</w:t>
            </w:r>
          </w:p>
          <w:p w14:paraId="5B4FA5D4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-1. 시스템은 사용자에게 등록된 공인인증서가 없다는 메시즈를 출력한다.</w:t>
            </w:r>
          </w:p>
        </w:tc>
      </w:tr>
      <w:tr w:rsidR="4CDC5924" w14:paraId="689C741D" w14:textId="77777777" w:rsidTr="4CDC5924">
        <w:trPr>
          <w:trHeight w:val="300"/>
        </w:trPr>
        <w:tc>
          <w:tcPr>
            <w:tcW w:w="1550" w:type="dxa"/>
            <w:vMerge/>
          </w:tcPr>
          <w:p w14:paraId="72972918" w14:textId="77777777" w:rsidR="007C67DD" w:rsidRDefault="007C67DD"/>
        </w:tc>
        <w:tc>
          <w:tcPr>
            <w:tcW w:w="932" w:type="dxa"/>
            <w:shd w:val="clear" w:color="auto" w:fill="auto"/>
          </w:tcPr>
          <w:p w14:paraId="6167F622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040787C4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4CDC5924" w14:paraId="478F6AD1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D533805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52729D67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6271D21E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B01→…</w:t>
            </w:r>
          </w:p>
        </w:tc>
      </w:tr>
    </w:tbl>
    <w:p w14:paraId="6C8262B5" w14:textId="06467AF5" w:rsidR="4CDC5924" w:rsidRDefault="4CDC5924" w:rsidP="4CDC5924">
      <w:pPr>
        <w:rPr>
          <w:rFonts w:eastAsia="바탕" w:hAnsi="바탕" w:cs="바탕"/>
        </w:rPr>
      </w:pPr>
    </w:p>
    <w:p w14:paraId="1B58F201" w14:textId="3C02B125" w:rsidR="4CDC5924" w:rsidRDefault="4CDC5924" w:rsidP="4CDC5924">
      <w:pPr>
        <w:pStyle w:val="4"/>
        <w:rPr>
          <w:rStyle w:val="ae"/>
          <w:rFonts w:ascii="바탕" w:eastAsia="바탕" w:hAnsi="바탕" w:cs="바탕"/>
          <w:color w:val="auto"/>
        </w:rPr>
      </w:pPr>
      <w:r w:rsidRPr="4CDC5924">
        <w:rPr>
          <w:rFonts w:ascii="바탕" w:eastAsia="바탕" w:hAnsi="바탕" w:cs="바탕"/>
        </w:rPr>
        <w:t>ID: 유스케이스 명 UC011 : 작업 완료로 표시한다.</w:t>
      </w:r>
    </w:p>
    <w:p w14:paraId="6C17715F" w14:textId="77777777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573075FF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D712EA2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0865D3E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스마트 뱅킹 프로그램 내의 계좌이체, 계좌목록 조회, 공과금 납부등을 하기 위해 공인인증서 로그인을 한다.</w:t>
            </w:r>
          </w:p>
        </w:tc>
      </w:tr>
      <w:tr w:rsidR="4CDC5924" w14:paraId="02BCAFD3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0FAD1B0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EE6B694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</w:t>
            </w:r>
          </w:p>
        </w:tc>
      </w:tr>
      <w:tr w:rsidR="4CDC5924" w14:paraId="38C2581B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020B281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D84A31D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계좌이체,   계좌목록 조회, 공과금 납부 중 하나를 실행한다.</w:t>
            </w:r>
          </w:p>
        </w:tc>
      </w:tr>
      <w:tr w:rsidR="4CDC5924" w14:paraId="4AA2594D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E97D153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CA87395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공인인증서 로그인을 하기 전에 실행한 기능이 실행된다.</w:t>
            </w:r>
          </w:p>
        </w:tc>
      </w:tr>
      <w:tr w:rsidR="4CDC5924" w14:paraId="243B64DE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AEFE40A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1CD4642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95A26CB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공인인증서 로그인을 요구한다.</w:t>
            </w:r>
          </w:p>
        </w:tc>
      </w:tr>
      <w:tr w:rsidR="4CDC5924" w14:paraId="115F1F5B" w14:textId="77777777" w:rsidTr="4CDC5924">
        <w:trPr>
          <w:trHeight w:val="300"/>
        </w:trPr>
        <w:tc>
          <w:tcPr>
            <w:tcW w:w="1550" w:type="dxa"/>
            <w:vMerge/>
          </w:tcPr>
          <w:p w14:paraId="0EF0DCFF" w14:textId="77777777" w:rsidR="007C67DD" w:rsidRDefault="007C67DD"/>
        </w:tc>
        <w:tc>
          <w:tcPr>
            <w:tcW w:w="932" w:type="dxa"/>
            <w:shd w:val="clear" w:color="auto" w:fill="auto"/>
          </w:tcPr>
          <w:p w14:paraId="00CA2AEA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2C8C2E0F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…</w:t>
            </w:r>
          </w:p>
        </w:tc>
      </w:tr>
      <w:tr w:rsidR="4CDC5924" w14:paraId="66C04653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F39E5AB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E5D9832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0207CB8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3FC3DC9C" w14:textId="77777777" w:rsidTr="4CDC5924">
        <w:trPr>
          <w:trHeight w:val="300"/>
        </w:trPr>
        <w:tc>
          <w:tcPr>
            <w:tcW w:w="1550" w:type="dxa"/>
            <w:vMerge/>
          </w:tcPr>
          <w:p w14:paraId="6A38D326" w14:textId="77777777" w:rsidR="007C67DD" w:rsidRDefault="007C67DD"/>
        </w:tc>
        <w:tc>
          <w:tcPr>
            <w:tcW w:w="932" w:type="dxa"/>
            <w:shd w:val="clear" w:color="auto" w:fill="auto"/>
          </w:tcPr>
          <w:p w14:paraId="6B645FED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9D0A8F2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35AFCD88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445D0A8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591B010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BF7DE51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등록된 공인인증서가 없을 경우</w:t>
            </w:r>
          </w:p>
          <w:p w14:paraId="2314EEFC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-1. 시스템은 사용자에게 등록된 공인인증서가 없다는 메시즈를 출력한다.</w:t>
            </w:r>
          </w:p>
        </w:tc>
      </w:tr>
      <w:tr w:rsidR="4CDC5924" w14:paraId="3EC2A37A" w14:textId="77777777" w:rsidTr="4CDC5924">
        <w:trPr>
          <w:trHeight w:val="300"/>
        </w:trPr>
        <w:tc>
          <w:tcPr>
            <w:tcW w:w="1550" w:type="dxa"/>
            <w:vMerge/>
          </w:tcPr>
          <w:p w14:paraId="05CCD595" w14:textId="77777777" w:rsidR="007C67DD" w:rsidRDefault="007C67DD"/>
        </w:tc>
        <w:tc>
          <w:tcPr>
            <w:tcW w:w="932" w:type="dxa"/>
            <w:shd w:val="clear" w:color="auto" w:fill="auto"/>
          </w:tcPr>
          <w:p w14:paraId="2693FEF8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225CD75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4CDC5924" w14:paraId="6B24F6E5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DBA2AF6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673DFA8F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7C4485F4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B01→…</w:t>
            </w:r>
          </w:p>
        </w:tc>
      </w:tr>
    </w:tbl>
    <w:p w14:paraId="477A0FD9" w14:textId="7F2AE17B" w:rsidR="4CDC5924" w:rsidRDefault="4CDC5924" w:rsidP="4CDC5924">
      <w:pPr>
        <w:rPr>
          <w:rFonts w:eastAsia="바탕" w:hAnsi="바탕" w:cs="바탕"/>
        </w:rPr>
      </w:pPr>
    </w:p>
    <w:p w14:paraId="2D8C9347" w14:textId="2566004F" w:rsidR="4CDC5924" w:rsidRDefault="4CDC5924" w:rsidP="4CDC5924">
      <w:pPr>
        <w:pStyle w:val="4"/>
        <w:rPr>
          <w:rStyle w:val="ae"/>
          <w:rFonts w:ascii="바탕" w:eastAsia="바탕" w:hAnsi="바탕" w:cs="바탕"/>
          <w:color w:val="auto"/>
        </w:rPr>
      </w:pPr>
      <w:r w:rsidRPr="4CDC5924">
        <w:rPr>
          <w:rFonts w:ascii="바탕" w:eastAsia="바탕" w:hAnsi="바탕" w:cs="바탕"/>
        </w:rPr>
        <w:t>ID: 유스케이스 명 UC012 : 작업 우선순위를 정렬한다.</w:t>
      </w:r>
    </w:p>
    <w:p w14:paraId="6F12AAAA" w14:textId="77777777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2D5B8DA1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EED43FA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E74A572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 xml:space="preserve">사용자가 스마트 뱅킹 프로그램 내의 계좌이체, 계좌목록 조회, 공과금 </w:t>
            </w:r>
            <w:r w:rsidRPr="4CDC5924">
              <w:rPr>
                <w:rStyle w:val="ae"/>
                <w:rFonts w:eastAsia="바탕" w:hAnsi="바탕" w:cs="바탕"/>
                <w:color w:val="auto"/>
              </w:rPr>
              <w:lastRenderedPageBreak/>
              <w:t>납부등을 하기 위해 공인인증서 로그인을 한다.</w:t>
            </w:r>
          </w:p>
        </w:tc>
      </w:tr>
      <w:tr w:rsidR="4CDC5924" w14:paraId="6B26319B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36A22B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9EBC68E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</w:t>
            </w:r>
          </w:p>
        </w:tc>
      </w:tr>
      <w:tr w:rsidR="4CDC5924" w14:paraId="6AE4954D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ED231F7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9004441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계좌이체,   계좌목록 조회, 공과금 납부 중 하나를 실행한다.</w:t>
            </w:r>
          </w:p>
        </w:tc>
      </w:tr>
      <w:tr w:rsidR="4CDC5924" w14:paraId="5357B518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9D0A4D9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642E78B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공인인증서 로그인을 하기 전에 실행한 기능이 실행된다.</w:t>
            </w:r>
          </w:p>
        </w:tc>
      </w:tr>
      <w:tr w:rsidR="4CDC5924" w14:paraId="38C2E7F0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149F54D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9223830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F8A586B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공인인증서 로그인을 요구한다.</w:t>
            </w:r>
          </w:p>
        </w:tc>
      </w:tr>
      <w:tr w:rsidR="4CDC5924" w14:paraId="486FCE30" w14:textId="77777777" w:rsidTr="4CDC5924">
        <w:trPr>
          <w:trHeight w:val="300"/>
        </w:trPr>
        <w:tc>
          <w:tcPr>
            <w:tcW w:w="1550" w:type="dxa"/>
            <w:vMerge/>
          </w:tcPr>
          <w:p w14:paraId="0A01221E" w14:textId="77777777" w:rsidR="007C67DD" w:rsidRDefault="007C67DD"/>
        </w:tc>
        <w:tc>
          <w:tcPr>
            <w:tcW w:w="932" w:type="dxa"/>
            <w:shd w:val="clear" w:color="auto" w:fill="auto"/>
          </w:tcPr>
          <w:p w14:paraId="22D0A530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0D66A04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…</w:t>
            </w:r>
          </w:p>
        </w:tc>
      </w:tr>
      <w:tr w:rsidR="4CDC5924" w14:paraId="5375F8B3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FD9CB90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977238C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72D21218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111223A6" w14:textId="77777777" w:rsidTr="4CDC5924">
        <w:trPr>
          <w:trHeight w:val="300"/>
        </w:trPr>
        <w:tc>
          <w:tcPr>
            <w:tcW w:w="1550" w:type="dxa"/>
            <w:vMerge/>
          </w:tcPr>
          <w:p w14:paraId="3A41C764" w14:textId="77777777" w:rsidR="007C67DD" w:rsidRDefault="007C67DD"/>
        </w:tc>
        <w:tc>
          <w:tcPr>
            <w:tcW w:w="932" w:type="dxa"/>
            <w:shd w:val="clear" w:color="auto" w:fill="auto"/>
          </w:tcPr>
          <w:p w14:paraId="009B8435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36DF88EA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64ED4936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AAC9BC6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2431604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42691D9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등록된 공인인증서가 없을 경우</w:t>
            </w:r>
          </w:p>
          <w:p w14:paraId="3123E669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-1. 시스템은 사용자에게 등록된 공인인증서가 없다는 메시즈를 출력한다.</w:t>
            </w:r>
          </w:p>
        </w:tc>
      </w:tr>
      <w:tr w:rsidR="4CDC5924" w14:paraId="64B9461B" w14:textId="77777777" w:rsidTr="4CDC5924">
        <w:trPr>
          <w:trHeight w:val="300"/>
        </w:trPr>
        <w:tc>
          <w:tcPr>
            <w:tcW w:w="1550" w:type="dxa"/>
            <w:vMerge/>
          </w:tcPr>
          <w:p w14:paraId="7C18A5A6" w14:textId="77777777" w:rsidR="007C67DD" w:rsidRDefault="007C67DD"/>
        </w:tc>
        <w:tc>
          <w:tcPr>
            <w:tcW w:w="932" w:type="dxa"/>
            <w:shd w:val="clear" w:color="auto" w:fill="auto"/>
          </w:tcPr>
          <w:p w14:paraId="5D49CE92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0959E76F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4CDC5924" w14:paraId="10C169F0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4D80EA9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1A095832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5D543F5D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B01→…</w:t>
            </w:r>
          </w:p>
        </w:tc>
      </w:tr>
    </w:tbl>
    <w:p w14:paraId="43A15503" w14:textId="50871274" w:rsidR="4CDC5924" w:rsidRDefault="4CDC5924" w:rsidP="4CDC5924"/>
    <w:p w14:paraId="0555B587" w14:textId="7F2BDF95" w:rsidR="4CDC5924" w:rsidRDefault="4CDC5924" w:rsidP="4CDC5924">
      <w:pPr>
        <w:pStyle w:val="4"/>
        <w:rPr>
          <w:rFonts w:ascii="바탕" w:eastAsia="바탕" w:hAnsi="바탕" w:cs="바탕"/>
        </w:rPr>
      </w:pPr>
      <w:r w:rsidRPr="4CDC5924">
        <w:rPr>
          <w:rFonts w:ascii="바탕" w:eastAsia="바탕" w:hAnsi="바탕" w:cs="바탕"/>
        </w:rPr>
        <w:t>ID: 유스케이스 명 UC013 : 알림을 표시한다.</w:t>
      </w:r>
    </w:p>
    <w:p w14:paraId="2BD53ECA" w14:textId="141C7D92" w:rsidR="4CDC5924" w:rsidRDefault="4CDC5924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4CDC5924" w14:paraId="2856ED23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516AC70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1C9743AB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사용자가 스마트 뱅킹 프로그램 내의 계좌이체, 계좌목록 조회, 공과금 납부등을 하기 위해 공인인증서 로그인을 한다.</w:t>
            </w:r>
          </w:p>
        </w:tc>
      </w:tr>
      <w:tr w:rsidR="4CDC5924" w14:paraId="371CD46C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C8F34AD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480B017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사용자</w:t>
            </w:r>
          </w:p>
        </w:tc>
      </w:tr>
      <w:tr w:rsidR="4CDC5924" w14:paraId="0342B0A0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BDE02E7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EA4165D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계좌이체,   계좌목록 조회, 공과금 납부 중 하나를 실행한다.</w:t>
            </w:r>
          </w:p>
        </w:tc>
      </w:tr>
      <w:tr w:rsidR="4CDC5924" w14:paraId="6BF48678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D483AE1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F7CD7A7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공인인증서 로그인을 하기 전에 실행한 기능이 실행된다.</w:t>
            </w:r>
          </w:p>
        </w:tc>
      </w:tr>
      <w:tr w:rsidR="4CDC5924" w14:paraId="24CA0DA4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DF039B0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7D5318D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088DAAC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공인인증서 로그인을 요구한다.</w:t>
            </w:r>
          </w:p>
        </w:tc>
      </w:tr>
      <w:tr w:rsidR="4CDC5924" w14:paraId="14B23A11" w14:textId="77777777" w:rsidTr="4CDC5924">
        <w:trPr>
          <w:trHeight w:val="300"/>
        </w:trPr>
        <w:tc>
          <w:tcPr>
            <w:tcW w:w="1550" w:type="dxa"/>
            <w:vMerge/>
          </w:tcPr>
          <w:p w14:paraId="1F05B20D" w14:textId="77777777" w:rsidR="007C67DD" w:rsidRDefault="007C67DD"/>
        </w:tc>
        <w:tc>
          <w:tcPr>
            <w:tcW w:w="932" w:type="dxa"/>
            <w:shd w:val="clear" w:color="auto" w:fill="auto"/>
          </w:tcPr>
          <w:p w14:paraId="7C90D9BA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6B09B4DD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…</w:t>
            </w:r>
          </w:p>
        </w:tc>
      </w:tr>
      <w:tr w:rsidR="4CDC5924" w14:paraId="7E9429ED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273250E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F765D9A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7640EEEF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2E110F5B" w14:textId="77777777" w:rsidTr="4CDC5924">
        <w:trPr>
          <w:trHeight w:val="300"/>
        </w:trPr>
        <w:tc>
          <w:tcPr>
            <w:tcW w:w="1550" w:type="dxa"/>
            <w:vMerge/>
          </w:tcPr>
          <w:p w14:paraId="175BD13F" w14:textId="77777777" w:rsidR="007C67DD" w:rsidRDefault="007C67DD"/>
        </w:tc>
        <w:tc>
          <w:tcPr>
            <w:tcW w:w="932" w:type="dxa"/>
            <w:shd w:val="clear" w:color="auto" w:fill="auto"/>
          </w:tcPr>
          <w:p w14:paraId="04EA4AF8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6C2D9648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</w:p>
        </w:tc>
      </w:tr>
      <w:tr w:rsidR="4CDC5924" w14:paraId="10122F32" w14:textId="77777777" w:rsidTr="4CDC5924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8BA505D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299F8D1" w14:textId="77777777" w:rsidR="4CDC5924" w:rsidRDefault="4CDC5924" w:rsidP="4CDC5924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FD7D15E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>등록된 공인인증서가 없을 경우</w:t>
            </w:r>
          </w:p>
          <w:p w14:paraId="58274BD1" w14:textId="77777777" w:rsidR="4CDC5924" w:rsidRDefault="4CDC5924" w:rsidP="4CDC5924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4CDC5924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-1. 시스템은 사용자에게 등록된 공인인증서가 없다는 메시즈를 출력한다.</w:t>
            </w:r>
          </w:p>
        </w:tc>
      </w:tr>
      <w:tr w:rsidR="4CDC5924" w14:paraId="24CC79D6" w14:textId="77777777" w:rsidTr="4CDC5924">
        <w:trPr>
          <w:trHeight w:val="300"/>
        </w:trPr>
        <w:tc>
          <w:tcPr>
            <w:tcW w:w="1550" w:type="dxa"/>
            <w:vMerge/>
          </w:tcPr>
          <w:p w14:paraId="1402ED7A" w14:textId="77777777" w:rsidR="007C67DD" w:rsidRDefault="007C67DD"/>
        </w:tc>
        <w:tc>
          <w:tcPr>
            <w:tcW w:w="932" w:type="dxa"/>
            <w:shd w:val="clear" w:color="auto" w:fill="auto"/>
          </w:tcPr>
          <w:p w14:paraId="17736C2E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3510A46C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..</w:t>
            </w:r>
          </w:p>
        </w:tc>
      </w:tr>
      <w:tr w:rsidR="4CDC5924" w14:paraId="445166C7" w14:textId="77777777" w:rsidTr="4CDC5924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2A2CF8B" w14:textId="77777777" w:rsidR="4CDC5924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</w:tcPr>
          <w:p w14:paraId="58EB0C0C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SN001</w:t>
            </w:r>
          </w:p>
        </w:tc>
        <w:tc>
          <w:tcPr>
            <w:tcW w:w="6042" w:type="dxa"/>
          </w:tcPr>
          <w:p w14:paraId="4C7E1A83" w14:textId="77777777" w:rsidR="4CDC5924" w:rsidRDefault="4CDC5924" w:rsidP="4CDC5924">
            <w:pPr>
              <w:rPr>
                <w:rStyle w:val="ae"/>
                <w:rFonts w:eastAsia="바탕" w:hAnsi="바탕" w:cs="바탕"/>
                <w:color w:val="auto"/>
              </w:rPr>
            </w:pPr>
            <w:r w:rsidRPr="4CDC5924">
              <w:rPr>
                <w:rStyle w:val="ae"/>
                <w:rFonts w:eastAsia="바탕" w:hAnsi="바탕" w:cs="바탕"/>
                <w:color w:val="auto"/>
              </w:rPr>
              <w:t>B01→…</w:t>
            </w:r>
          </w:p>
        </w:tc>
      </w:tr>
    </w:tbl>
    <w:p w14:paraId="693B0766" w14:textId="257E24E9" w:rsidR="4CDC5924" w:rsidRDefault="4CDC5924" w:rsidP="4CDC5924"/>
    <w:p w14:paraId="27F06A0E" w14:textId="0B48C4BC" w:rsidR="4CDC5924" w:rsidRDefault="4CDC5924" w:rsidP="4CDC5924">
      <w:pPr>
        <w:sectPr w:rsidR="4CDC5924" w:rsidSect="00ED0B5B">
          <w:headerReference w:type="default" r:id="rId13"/>
          <w:footerReference w:type="even" r:id="rId14"/>
          <w:footerReference w:type="default" r:id="rId15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932037F" w14:textId="77777777"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EBCF921" w14:textId="77777777" w:rsidR="007E70C2" w:rsidRDefault="007E70C2" w:rsidP="4CDC5924">
      <w:pPr>
        <w:rPr>
          <w:rFonts w:eastAsia="바탕" w:hAnsi="바탕" w:cs="바탕"/>
        </w:rPr>
      </w:pPr>
      <w:r w:rsidRPr="4CDC5924">
        <w:rPr>
          <w:rFonts w:eastAsia="바탕" w:hAnsi="바탕" w:cs="바탕"/>
        </w:rPr>
        <w:br w:type="page"/>
      </w:r>
    </w:p>
    <w:p w14:paraId="52AE203C" w14:textId="77777777" w:rsidR="007E70C2" w:rsidRDefault="4CDC5924" w:rsidP="4CDC5924">
      <w:pPr>
        <w:pStyle w:val="2"/>
        <w:rPr>
          <w:rFonts w:ascii="바탕" w:eastAsia="바탕" w:hAnsi="바탕" w:cs="바탕"/>
        </w:rPr>
      </w:pPr>
      <w:bookmarkStart w:id="18" w:name="_Toc447209011"/>
      <w:r w:rsidRPr="4CDC5924">
        <w:rPr>
          <w:rFonts w:ascii="바탕" w:eastAsia="바탕" w:hAnsi="바탕" w:cs="바탕"/>
        </w:rPr>
        <w:t>사용자 인터페이스 요구사항</w:t>
      </w:r>
      <w:bookmarkEnd w:id="18"/>
    </w:p>
    <w:p w14:paraId="7D176EF1" w14:textId="77777777" w:rsidR="003C1E0F" w:rsidRDefault="4CDC5924" w:rsidP="4CDC5924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9" w:name="_Toc447209012"/>
      <w:r w:rsidRPr="4CDC5924">
        <w:rPr>
          <w:rFonts w:ascii="바탕" w:eastAsia="바탕" w:hAnsi="바탕" w:cs="바탕"/>
        </w:rPr>
        <w:t>화면 목록</w:t>
      </w:r>
      <w:bookmarkEnd w:id="19"/>
    </w:p>
    <w:p w14:paraId="070808E4" w14:textId="77777777" w:rsidR="003C1E0F" w:rsidRDefault="003C1E0F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14:paraId="5DE45201" w14:textId="77777777" w:rsidTr="4CDC5924">
        <w:tc>
          <w:tcPr>
            <w:tcW w:w="8524" w:type="dxa"/>
          </w:tcPr>
          <w:p w14:paraId="5A49D7B0" w14:textId="77777777" w:rsidR="005A219F" w:rsidRPr="00BA2195" w:rsidRDefault="4CDC5924" w:rsidP="4CDC5924">
            <w:pPr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사용자 인터페이스에 대한 분석 내용을 기술한다.</w:t>
            </w:r>
          </w:p>
        </w:tc>
      </w:tr>
    </w:tbl>
    <w:p w14:paraId="1B2ACCC1" w14:textId="77777777" w:rsidR="005A219F" w:rsidRPr="005A219F" w:rsidRDefault="005A219F" w:rsidP="4CDC5924">
      <w:pPr>
        <w:rPr>
          <w:rFonts w:eastAsia="바탕" w:hAnsi="바탕" w:cs="바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6D108C93" w14:textId="77777777" w:rsidTr="4CDC5924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53FDBA2A" w14:textId="77777777" w:rsidR="005A219F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7DBC3FC" w14:textId="77777777" w:rsidR="005A219F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54FA7582" w14:textId="77777777" w:rsidR="005A219F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 xml:space="preserve">관련 </w:t>
            </w:r>
          </w:p>
          <w:p w14:paraId="277AE9B3" w14:textId="77777777" w:rsidR="005A219F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유스케이스 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316439F7" w14:textId="77777777" w:rsidR="005A219F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</w:tr>
      <w:tr w:rsidR="005A219F" w:rsidRPr="00D54A11" w14:paraId="3AB46ED1" w14:textId="77777777" w:rsidTr="4CDC5924">
        <w:trPr>
          <w:trHeight w:val="356"/>
        </w:trPr>
        <w:tc>
          <w:tcPr>
            <w:tcW w:w="923" w:type="dxa"/>
          </w:tcPr>
          <w:p w14:paraId="2EEDC70F" w14:textId="77777777" w:rsidR="005A219F" w:rsidRPr="007E70C2" w:rsidRDefault="4CDC5924" w:rsidP="4CDC5924">
            <w:pPr>
              <w:jc w:val="center"/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SC001</w:t>
            </w:r>
          </w:p>
        </w:tc>
        <w:tc>
          <w:tcPr>
            <w:tcW w:w="1275" w:type="dxa"/>
          </w:tcPr>
          <w:p w14:paraId="72FA5467" w14:textId="77777777" w:rsidR="005A219F" w:rsidRDefault="4CDC5924" w:rsidP="4CDC5924">
            <w:pPr>
              <w:jc w:val="center"/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공인인증서</w:t>
            </w:r>
          </w:p>
          <w:p w14:paraId="0884D7FA" w14:textId="77777777" w:rsidR="005A219F" w:rsidRPr="007E70C2" w:rsidRDefault="4CDC5924" w:rsidP="4CDC5924">
            <w:pPr>
              <w:jc w:val="center"/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로그인</w:t>
            </w:r>
          </w:p>
        </w:tc>
        <w:tc>
          <w:tcPr>
            <w:tcW w:w="1560" w:type="dxa"/>
          </w:tcPr>
          <w:p w14:paraId="6B5E3C4D" w14:textId="77777777" w:rsidR="005A219F" w:rsidRPr="007E70C2" w:rsidRDefault="4CDC5924" w:rsidP="4CDC5924">
            <w:pPr>
              <w:jc w:val="center"/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UC001</w:t>
            </w:r>
          </w:p>
        </w:tc>
        <w:tc>
          <w:tcPr>
            <w:tcW w:w="4727" w:type="dxa"/>
          </w:tcPr>
          <w:p w14:paraId="193C55CE" w14:textId="77777777" w:rsidR="005A219F" w:rsidRPr="007E70C2" w:rsidRDefault="4CDC5924" w:rsidP="4CDC5924">
            <w:pPr>
              <w:jc w:val="left"/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공인인증서 비밀번호를 입력 받아 스마트 뱅킹 프로그램을 실행한다.</w:t>
            </w:r>
          </w:p>
        </w:tc>
      </w:tr>
      <w:tr w:rsidR="005A219F" w:rsidRPr="00D54A11" w14:paraId="7381C7C1" w14:textId="77777777" w:rsidTr="4CDC5924">
        <w:trPr>
          <w:trHeight w:val="356"/>
        </w:trPr>
        <w:tc>
          <w:tcPr>
            <w:tcW w:w="923" w:type="dxa"/>
          </w:tcPr>
          <w:p w14:paraId="370C1D7F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66D4553F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7AD72FFE" w14:textId="77777777" w:rsidR="005A219F" w:rsidRPr="005A219F" w:rsidRDefault="005A219F" w:rsidP="4CDC5924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2C5928DF" w14:textId="77777777" w:rsidR="005A219F" w:rsidRPr="00D54A11" w:rsidRDefault="005A219F" w:rsidP="4CDC5924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00918D99" w14:textId="77777777" w:rsidTr="4CDC5924">
        <w:trPr>
          <w:trHeight w:val="356"/>
        </w:trPr>
        <w:tc>
          <w:tcPr>
            <w:tcW w:w="923" w:type="dxa"/>
          </w:tcPr>
          <w:p w14:paraId="54D921A9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28ED35A0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2F2EFDD0" w14:textId="77777777" w:rsidR="005A219F" w:rsidRPr="005A219F" w:rsidRDefault="005A219F" w:rsidP="4CDC5924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38CBE15D" w14:textId="77777777" w:rsidR="005A219F" w:rsidRPr="00D54A11" w:rsidRDefault="005A219F" w:rsidP="4CDC5924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07351898" w14:textId="77777777" w:rsidTr="4CDC5924">
        <w:trPr>
          <w:trHeight w:val="356"/>
        </w:trPr>
        <w:tc>
          <w:tcPr>
            <w:tcW w:w="923" w:type="dxa"/>
          </w:tcPr>
          <w:p w14:paraId="6AF1CDC4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596FD855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32CB0B1F" w14:textId="77777777" w:rsidR="005A219F" w:rsidRPr="005A219F" w:rsidRDefault="005A219F" w:rsidP="4CDC5924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327680B9" w14:textId="77777777" w:rsidR="005A219F" w:rsidRPr="00D54A11" w:rsidRDefault="005A219F" w:rsidP="4CDC5924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6F387DEE" w14:textId="77777777" w:rsidTr="4CDC5924">
        <w:trPr>
          <w:trHeight w:val="356"/>
        </w:trPr>
        <w:tc>
          <w:tcPr>
            <w:tcW w:w="923" w:type="dxa"/>
          </w:tcPr>
          <w:p w14:paraId="1AFD3B77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FDEF934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280B29D7" w14:textId="77777777" w:rsidR="005A219F" w:rsidRPr="005A219F" w:rsidRDefault="005A219F" w:rsidP="4CDC5924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4F50F0F3" w14:textId="77777777" w:rsidR="005A219F" w:rsidRPr="00D54A11" w:rsidRDefault="005A219F" w:rsidP="4CDC5924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63EA09B9" w14:textId="77777777" w:rsidTr="4CDC5924">
        <w:trPr>
          <w:trHeight w:val="356"/>
        </w:trPr>
        <w:tc>
          <w:tcPr>
            <w:tcW w:w="923" w:type="dxa"/>
          </w:tcPr>
          <w:p w14:paraId="654403A0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D4C0E2D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69C8DA9E" w14:textId="77777777" w:rsidR="005A219F" w:rsidRPr="005A219F" w:rsidRDefault="005A219F" w:rsidP="4CDC5924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5977CC6B" w14:textId="77777777" w:rsidR="005A219F" w:rsidRPr="00D54A11" w:rsidRDefault="005A219F" w:rsidP="4CDC5924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1C79B6B1" w14:textId="77777777" w:rsidTr="4CDC5924">
        <w:trPr>
          <w:trHeight w:val="372"/>
        </w:trPr>
        <w:tc>
          <w:tcPr>
            <w:tcW w:w="923" w:type="dxa"/>
          </w:tcPr>
          <w:p w14:paraId="2483EAC8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3D2B5B2" w14:textId="77777777" w:rsidR="005A219F" w:rsidRPr="00D54A11" w:rsidRDefault="005A219F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759172F5" w14:textId="77777777" w:rsidR="005A219F" w:rsidRPr="005A219F" w:rsidRDefault="005A219F" w:rsidP="4CDC5924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67F42699" w14:textId="77777777" w:rsidR="005A219F" w:rsidRPr="00D54A11" w:rsidRDefault="005A219F" w:rsidP="4CDC5924">
            <w:pPr>
              <w:jc w:val="left"/>
              <w:rPr>
                <w:rFonts w:eastAsia="바탕" w:hAnsi="바탕" w:cs="바탕"/>
              </w:rPr>
            </w:pPr>
          </w:p>
        </w:tc>
      </w:tr>
    </w:tbl>
    <w:p w14:paraId="0462687D" w14:textId="77777777" w:rsidR="005A219F" w:rsidRDefault="005A219F" w:rsidP="4CDC5924">
      <w:pPr>
        <w:rPr>
          <w:rFonts w:eastAsia="바탕" w:hAnsi="바탕" w:cs="바탕"/>
        </w:rPr>
      </w:pPr>
    </w:p>
    <w:p w14:paraId="4E4F4220" w14:textId="77777777" w:rsidR="005A219F" w:rsidRDefault="005A219F" w:rsidP="4CDC5924">
      <w:pPr>
        <w:rPr>
          <w:rFonts w:eastAsia="바탕" w:hAnsi="바탕" w:cs="바탕"/>
        </w:rPr>
      </w:pPr>
      <w:r w:rsidRPr="4CDC5924">
        <w:rPr>
          <w:rFonts w:eastAsia="바탕" w:hAnsi="바탕" w:cs="바탕"/>
        </w:rPr>
        <w:br w:type="page"/>
      </w:r>
    </w:p>
    <w:p w14:paraId="51A8A0BD" w14:textId="77777777" w:rsidR="005A219F" w:rsidRDefault="4CDC5924" w:rsidP="4CDC5924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20" w:name="_Toc447209013"/>
      <w:r w:rsidRPr="4CDC5924">
        <w:rPr>
          <w:rFonts w:ascii="바탕" w:eastAsia="바탕" w:hAnsi="바탕" w:cs="바탕"/>
        </w:rPr>
        <w:t>화면 기술</w:t>
      </w:r>
      <w:bookmarkEnd w:id="20"/>
    </w:p>
    <w:p w14:paraId="4D2B47B4" w14:textId="77777777" w:rsidR="005A219F" w:rsidRDefault="005A219F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14:paraId="000F0D7F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06AA474" w14:textId="77777777" w:rsidR="005A219F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화면 ID</w:t>
            </w:r>
          </w:p>
        </w:tc>
        <w:tc>
          <w:tcPr>
            <w:tcW w:w="2286" w:type="dxa"/>
          </w:tcPr>
          <w:p w14:paraId="6633A45F" w14:textId="77777777" w:rsidR="005A219F" w:rsidRPr="007E70C2" w:rsidRDefault="4CDC5924" w:rsidP="4CDC5924">
            <w:pPr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6635AD1F" w14:textId="77777777" w:rsidR="005A219F" w:rsidRPr="005A219F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화면 명</w:t>
            </w:r>
          </w:p>
        </w:tc>
        <w:tc>
          <w:tcPr>
            <w:tcW w:w="3155" w:type="dxa"/>
          </w:tcPr>
          <w:p w14:paraId="343F6B95" w14:textId="77777777" w:rsidR="005A219F" w:rsidRPr="007E70C2" w:rsidRDefault="4CDC5924" w:rsidP="4CDC5924">
            <w:pPr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공인인증서 로그인</w:t>
            </w:r>
          </w:p>
        </w:tc>
      </w:tr>
      <w:tr w:rsidR="003C1E0F" w:rsidRPr="00D54A11" w14:paraId="00187B81" w14:textId="77777777" w:rsidTr="4CDC5924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C8576DC" w14:textId="77777777" w:rsidR="003C1E0F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072DB8D5" w14:textId="7349703A" w:rsidR="003C1E0F" w:rsidRPr="007E70C2" w:rsidRDefault="00EB2F11" w:rsidP="4CDC5924">
            <w:pPr>
              <w:jc w:val="center"/>
              <w:rPr>
                <w:rStyle w:val="ae"/>
                <w:rFonts w:eastAsia="바탕" w:hAnsi="바탕" w:cs="바탕"/>
              </w:rPr>
            </w:pPr>
            <w:r>
              <w:rPr>
                <w:noProof/>
              </w:rPr>
              <w:pict w14:anchorId="146AAAC9">
                <v:shape id="그림 1376297750" o:spid="_x0000_i1029" type="#_x0000_t75" style="width:183.6pt;height:317.4pt;visibility:visible;mso-wrap-style:square">
                  <v:imagedata r:id="rId16" o:title=""/>
                  <o:lock v:ext="edit" aspectratio="f"/>
                </v:shape>
              </w:pict>
            </w:r>
          </w:p>
        </w:tc>
      </w:tr>
      <w:tr w:rsidR="003C1E0F" w:rsidRPr="00D54A11" w14:paraId="3DF84E20" w14:textId="77777777" w:rsidTr="4CDC592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4646B936" w14:textId="77777777" w:rsidR="003C1E0F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23C330C" w14:textId="77777777" w:rsidR="00865E89" w:rsidRDefault="4CDC5924" w:rsidP="4CDC5924">
            <w:pPr>
              <w:numPr>
                <w:ilvl w:val="0"/>
                <w:numId w:val="35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 xml:space="preserve">… </w:t>
            </w:r>
          </w:p>
          <w:p w14:paraId="7A7F2015" w14:textId="77777777" w:rsidR="00865E89" w:rsidRDefault="4CDC5924" w:rsidP="4CDC5924">
            <w:pPr>
              <w:numPr>
                <w:ilvl w:val="0"/>
                <w:numId w:val="35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공인인증서 암호 입력 시, 화면 하단에 키보드 창이 출력된다.</w:t>
            </w:r>
          </w:p>
          <w:p w14:paraId="79FEC5D4" w14:textId="77777777" w:rsidR="00865E89" w:rsidRPr="007E70C2" w:rsidRDefault="4CDC5924" w:rsidP="4CDC5924">
            <w:pPr>
              <w:numPr>
                <w:ilvl w:val="0"/>
                <w:numId w:val="35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…</w:t>
            </w:r>
          </w:p>
        </w:tc>
      </w:tr>
    </w:tbl>
    <w:p w14:paraId="79DA020E" w14:textId="77777777" w:rsidR="003C1E0F" w:rsidRPr="003C1E0F" w:rsidRDefault="003C1E0F" w:rsidP="4CDC5924">
      <w:pPr>
        <w:rPr>
          <w:rFonts w:eastAsia="바탕" w:hAnsi="바탕" w:cs="바탕"/>
        </w:rPr>
      </w:pPr>
    </w:p>
    <w:p w14:paraId="3B8DCA86" w14:textId="77777777" w:rsidR="004221DF" w:rsidRDefault="004221DF" w:rsidP="4CDC5924">
      <w:pPr>
        <w:rPr>
          <w:rFonts w:eastAsia="바탕" w:hAnsi="바탕" w:cs="바탕"/>
        </w:rPr>
      </w:pPr>
      <w:r w:rsidRPr="4CDC5924">
        <w:rPr>
          <w:rFonts w:eastAsia="바탕" w:hAnsi="바탕" w:cs="바탕"/>
        </w:rPr>
        <w:br w:type="page"/>
      </w:r>
      <w:bookmarkStart w:id="21" w:name="_Toc287096159"/>
    </w:p>
    <w:p w14:paraId="499F3ED6" w14:textId="77777777" w:rsidR="000578B6" w:rsidRDefault="4CDC5924" w:rsidP="4CDC5924">
      <w:pPr>
        <w:pStyle w:val="1"/>
        <w:rPr>
          <w:rFonts w:ascii="바탕" w:eastAsia="바탕" w:hAnsi="바탕" w:cs="바탕"/>
        </w:rPr>
      </w:pPr>
      <w:bookmarkStart w:id="22" w:name="_Toc287096163"/>
      <w:bookmarkStart w:id="23" w:name="_Toc447209014"/>
      <w:bookmarkEnd w:id="21"/>
      <w:r w:rsidRPr="4CDC5924">
        <w:rPr>
          <w:rFonts w:ascii="바탕" w:eastAsia="바탕" w:hAnsi="바탕" w:cs="바탕"/>
        </w:rPr>
        <w:t>비기능 요구사항</w:t>
      </w:r>
      <w:bookmarkEnd w:id="22"/>
      <w:bookmarkEnd w:id="23"/>
    </w:p>
    <w:p w14:paraId="7D3A6E81" w14:textId="77777777" w:rsidR="000578B6" w:rsidRDefault="000578B6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14:paraId="4C76C66B" w14:textId="77777777" w:rsidTr="4CDC5924">
        <w:tc>
          <w:tcPr>
            <w:tcW w:w="8524" w:type="dxa"/>
          </w:tcPr>
          <w:p w14:paraId="45AE581A" w14:textId="77777777" w:rsidR="000572A8" w:rsidRPr="00BA2195" w:rsidRDefault="4CDC5924" w:rsidP="4CDC5924">
            <w:pPr>
              <w:rPr>
                <w:rStyle w:val="ae"/>
                <w:rFonts w:eastAsia="바탕" w:hAnsi="바탕" w:cs="바탕"/>
              </w:rPr>
            </w:pPr>
            <w:r w:rsidRPr="4CDC5924">
              <w:rPr>
                <w:rStyle w:val="ae"/>
                <w:rFonts w:eastAsia="바탕" w:hAnsi="바탕" w:cs="바탕"/>
              </w:rPr>
              <w:t>시스템의 성능, 보안 등의 기능 외의 요구되는 사항을 기술한다.</w:t>
            </w:r>
          </w:p>
        </w:tc>
      </w:tr>
    </w:tbl>
    <w:p w14:paraId="03A6E312" w14:textId="77777777" w:rsidR="000572A8" w:rsidRDefault="000572A8" w:rsidP="4CDC5924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14:paraId="718840D4" w14:textId="77777777" w:rsidTr="4CDC5924">
        <w:tc>
          <w:tcPr>
            <w:tcW w:w="2450" w:type="dxa"/>
            <w:shd w:val="clear" w:color="auto" w:fill="CCCCCC"/>
          </w:tcPr>
          <w:p w14:paraId="3461E81B" w14:textId="77777777" w:rsidR="000578B6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2B1220FD" w14:textId="77777777" w:rsidR="000578B6" w:rsidRPr="00D54A11" w:rsidRDefault="4CDC5924" w:rsidP="4CDC5924">
            <w:pPr>
              <w:pStyle w:val="af"/>
              <w:rPr>
                <w:rFonts w:ascii="바탕" w:eastAsia="바탕" w:hAnsi="바탕"/>
              </w:rPr>
            </w:pPr>
            <w:r w:rsidRPr="4CDC5924">
              <w:rPr>
                <w:rFonts w:ascii="바탕" w:eastAsia="바탕" w:hAnsi="바탕"/>
              </w:rPr>
              <w:t>설명</w:t>
            </w:r>
          </w:p>
        </w:tc>
      </w:tr>
      <w:tr w:rsidR="000578B6" w:rsidRPr="00D54A11" w14:paraId="521B2FDC" w14:textId="77777777" w:rsidTr="4CDC5924">
        <w:tc>
          <w:tcPr>
            <w:tcW w:w="2450" w:type="dxa"/>
          </w:tcPr>
          <w:p w14:paraId="132C0AB1" w14:textId="77777777" w:rsidR="000578B6" w:rsidRPr="00D54A11" w:rsidRDefault="000578B6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1BA2DD94" w14:textId="77777777" w:rsidR="000578B6" w:rsidRPr="00BA2195" w:rsidRDefault="000578B6" w:rsidP="4CDC5924">
            <w:pPr>
              <w:rPr>
                <w:rFonts w:eastAsia="바탕" w:hAnsi="바탕" w:cs="바탕"/>
              </w:rPr>
            </w:pPr>
          </w:p>
        </w:tc>
      </w:tr>
      <w:tr w:rsidR="000578B6" w:rsidRPr="00D54A11" w14:paraId="5A2AFE04" w14:textId="77777777" w:rsidTr="4CDC5924">
        <w:tc>
          <w:tcPr>
            <w:tcW w:w="2450" w:type="dxa"/>
          </w:tcPr>
          <w:p w14:paraId="7807F47E" w14:textId="77777777" w:rsidR="000578B6" w:rsidRPr="00D54A11" w:rsidRDefault="000578B6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643B835A" w14:textId="77777777" w:rsidR="000578B6" w:rsidRPr="00BA2195" w:rsidRDefault="000578B6" w:rsidP="4CDC5924">
            <w:pPr>
              <w:rPr>
                <w:rFonts w:eastAsia="바탕" w:hAnsi="바탕" w:cs="바탕"/>
              </w:rPr>
            </w:pPr>
          </w:p>
        </w:tc>
      </w:tr>
      <w:tr w:rsidR="000578B6" w:rsidRPr="00D54A11" w14:paraId="2C16D3E3" w14:textId="77777777" w:rsidTr="4CDC5924">
        <w:tc>
          <w:tcPr>
            <w:tcW w:w="2450" w:type="dxa"/>
          </w:tcPr>
          <w:p w14:paraId="3E5FD5FD" w14:textId="77777777" w:rsidR="000578B6" w:rsidRPr="00D54A11" w:rsidRDefault="000578B6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DA13262" w14:textId="77777777" w:rsidR="000578B6" w:rsidRPr="00BA2195" w:rsidRDefault="000578B6" w:rsidP="4CDC5924">
            <w:pPr>
              <w:rPr>
                <w:rFonts w:eastAsia="바탕" w:hAnsi="바탕" w:cs="바탕"/>
              </w:rPr>
            </w:pPr>
          </w:p>
        </w:tc>
      </w:tr>
      <w:tr w:rsidR="000578B6" w:rsidRPr="00D54A11" w14:paraId="3505AC9C" w14:textId="77777777" w:rsidTr="4CDC5924">
        <w:tc>
          <w:tcPr>
            <w:tcW w:w="2450" w:type="dxa"/>
          </w:tcPr>
          <w:p w14:paraId="02CB6FBB" w14:textId="77777777" w:rsidR="000578B6" w:rsidRPr="00D54A11" w:rsidRDefault="000578B6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5189F841" w14:textId="77777777" w:rsidR="000578B6" w:rsidRPr="00BA2195" w:rsidRDefault="000578B6" w:rsidP="4CDC5924">
            <w:pPr>
              <w:rPr>
                <w:rFonts w:eastAsia="바탕" w:hAnsi="바탕" w:cs="바탕"/>
              </w:rPr>
            </w:pPr>
          </w:p>
        </w:tc>
      </w:tr>
      <w:tr w:rsidR="000578B6" w:rsidRPr="00D54A11" w14:paraId="1E155D99" w14:textId="77777777" w:rsidTr="4CDC5924">
        <w:tc>
          <w:tcPr>
            <w:tcW w:w="2450" w:type="dxa"/>
          </w:tcPr>
          <w:p w14:paraId="35BBA2BB" w14:textId="77777777" w:rsidR="000578B6" w:rsidRPr="00D54A11" w:rsidRDefault="000578B6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A5EB367" w14:textId="77777777" w:rsidR="000578B6" w:rsidRPr="00BA2195" w:rsidRDefault="000578B6" w:rsidP="4CDC5924">
            <w:pPr>
              <w:rPr>
                <w:rFonts w:eastAsia="바탕" w:hAnsi="바탕" w:cs="바탕"/>
              </w:rPr>
            </w:pPr>
          </w:p>
        </w:tc>
      </w:tr>
      <w:tr w:rsidR="000578B6" w:rsidRPr="00D54A11" w14:paraId="0B078AE0" w14:textId="77777777" w:rsidTr="4CDC5924">
        <w:tc>
          <w:tcPr>
            <w:tcW w:w="2450" w:type="dxa"/>
          </w:tcPr>
          <w:p w14:paraId="34B46EB4" w14:textId="77777777" w:rsidR="000578B6" w:rsidRPr="00D54A11" w:rsidRDefault="000578B6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0907CB1B" w14:textId="77777777" w:rsidR="000578B6" w:rsidRPr="00BA2195" w:rsidRDefault="000578B6" w:rsidP="4CDC5924">
            <w:pPr>
              <w:rPr>
                <w:rFonts w:eastAsia="바탕" w:hAnsi="바탕" w:cs="바탕"/>
              </w:rPr>
            </w:pPr>
          </w:p>
        </w:tc>
      </w:tr>
      <w:tr w:rsidR="000578B6" w:rsidRPr="00D54A11" w14:paraId="143B5D18" w14:textId="77777777" w:rsidTr="4CDC5924">
        <w:tc>
          <w:tcPr>
            <w:tcW w:w="2450" w:type="dxa"/>
          </w:tcPr>
          <w:p w14:paraId="3B677277" w14:textId="77777777" w:rsidR="000578B6" w:rsidRPr="00D54A11" w:rsidRDefault="000578B6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0A9F16D3" w14:textId="77777777" w:rsidR="000578B6" w:rsidRPr="00BA2195" w:rsidRDefault="000578B6" w:rsidP="4CDC5924">
            <w:pPr>
              <w:rPr>
                <w:rFonts w:eastAsia="바탕" w:hAnsi="바탕" w:cs="바탕"/>
              </w:rPr>
            </w:pPr>
          </w:p>
        </w:tc>
      </w:tr>
      <w:tr w:rsidR="000578B6" w:rsidRPr="00D54A11" w14:paraId="63B4C752" w14:textId="77777777" w:rsidTr="4CDC5924">
        <w:tc>
          <w:tcPr>
            <w:tcW w:w="2450" w:type="dxa"/>
          </w:tcPr>
          <w:p w14:paraId="446F1D49" w14:textId="77777777" w:rsidR="000578B6" w:rsidRPr="00D54A11" w:rsidRDefault="000578B6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5C362DE" w14:textId="77777777" w:rsidR="000578B6" w:rsidRPr="00BA2195" w:rsidRDefault="000578B6" w:rsidP="4CDC5924">
            <w:pPr>
              <w:rPr>
                <w:rFonts w:eastAsia="바탕" w:hAnsi="바탕" w:cs="바탕"/>
              </w:rPr>
            </w:pPr>
          </w:p>
        </w:tc>
      </w:tr>
      <w:tr w:rsidR="000578B6" w:rsidRPr="00D54A11" w14:paraId="5F29F014" w14:textId="77777777" w:rsidTr="4CDC5924">
        <w:tc>
          <w:tcPr>
            <w:tcW w:w="2450" w:type="dxa"/>
          </w:tcPr>
          <w:p w14:paraId="294F8B8D" w14:textId="77777777" w:rsidR="000578B6" w:rsidRPr="00D54A11" w:rsidRDefault="000578B6" w:rsidP="4CDC5924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6BA9763D" w14:textId="77777777" w:rsidR="000578B6" w:rsidRPr="00BA2195" w:rsidRDefault="000578B6" w:rsidP="4CDC5924">
            <w:pPr>
              <w:rPr>
                <w:rFonts w:eastAsia="바탕" w:hAnsi="바탕" w:cs="바탕"/>
              </w:rPr>
            </w:pPr>
          </w:p>
        </w:tc>
      </w:tr>
    </w:tbl>
    <w:p w14:paraId="66EC1B16" w14:textId="77777777" w:rsidR="000578B6" w:rsidRPr="000578B6" w:rsidRDefault="000578B6" w:rsidP="4CDC5924">
      <w:pPr>
        <w:rPr>
          <w:rFonts w:eastAsia="바탕" w:hAnsi="바탕" w:cs="바탕"/>
        </w:rPr>
      </w:pPr>
    </w:p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6339C" w14:textId="77777777" w:rsidR="001221E8" w:rsidRDefault="001221E8">
      <w:r>
        <w:separator/>
      </w:r>
    </w:p>
    <w:p w14:paraId="4A26DC6A" w14:textId="77777777" w:rsidR="001221E8" w:rsidRDefault="001221E8"/>
    <w:p w14:paraId="4FE298D6" w14:textId="77777777" w:rsidR="001221E8" w:rsidRDefault="001221E8"/>
    <w:p w14:paraId="430E2AC6" w14:textId="77777777" w:rsidR="001221E8" w:rsidRDefault="001221E8"/>
  </w:endnote>
  <w:endnote w:type="continuationSeparator" w:id="0">
    <w:p w14:paraId="3BC6335E" w14:textId="77777777" w:rsidR="001221E8" w:rsidRDefault="001221E8">
      <w:r>
        <w:continuationSeparator/>
      </w:r>
    </w:p>
    <w:p w14:paraId="3DAD68FA" w14:textId="77777777" w:rsidR="001221E8" w:rsidRDefault="001221E8"/>
    <w:p w14:paraId="40A111C4" w14:textId="77777777" w:rsidR="001221E8" w:rsidRDefault="001221E8"/>
    <w:p w14:paraId="7E3368F6" w14:textId="77777777" w:rsidR="001221E8" w:rsidRDefault="001221E8"/>
  </w:endnote>
  <w:endnote w:type="continuationNotice" w:id="1">
    <w:p w14:paraId="0474EC53" w14:textId="77777777" w:rsidR="001221E8" w:rsidRDefault="001221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C423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37584AAE" w14:textId="77777777" w:rsidR="0003407A" w:rsidRDefault="0003407A"/>
  <w:p w14:paraId="5135D87D" w14:textId="77777777" w:rsidR="0003407A" w:rsidRDefault="0003407A"/>
  <w:p w14:paraId="19BF271A" w14:textId="77777777" w:rsidR="0003407A" w:rsidRDefault="0003407A"/>
  <w:p w14:paraId="554BD54E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93CD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3A651E41" w14:textId="77777777" w:rsidR="0003407A" w:rsidRDefault="00000000" w:rsidP="000572A8">
    <w:pPr>
      <w:tabs>
        <w:tab w:val="right" w:pos="8504"/>
      </w:tabs>
    </w:pPr>
    <w:r>
      <w:rPr>
        <w:noProof/>
      </w:rPr>
      <w:pict w14:anchorId="02D1C9EE">
        <v:rect id="_x0000_s1059" style="position:absolute;left:0;text-align:left;margin-left:0;margin-top:-11pt;width:423pt;height:5.6pt;z-index:2" fillcolor="#903" stroked="f" strokecolor="blue"/>
      </w:pict>
    </w:r>
    <w:r w:rsidR="00EB2F11">
      <w:pict w14:anchorId="52586B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pt;height:18.6pt">
          <v:imagedata r:id="rId1" o:title="logo"/>
        </v:shape>
      </w:pict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FF85" w14:textId="77777777" w:rsidR="001221E8" w:rsidRDefault="001221E8">
      <w:r>
        <w:separator/>
      </w:r>
    </w:p>
    <w:p w14:paraId="4A5045C4" w14:textId="77777777" w:rsidR="001221E8" w:rsidRDefault="001221E8"/>
    <w:p w14:paraId="04914FBE" w14:textId="77777777" w:rsidR="001221E8" w:rsidRDefault="001221E8"/>
    <w:p w14:paraId="55ACCFD7" w14:textId="77777777" w:rsidR="001221E8" w:rsidRDefault="001221E8"/>
  </w:footnote>
  <w:footnote w:type="continuationSeparator" w:id="0">
    <w:p w14:paraId="74951539" w14:textId="77777777" w:rsidR="001221E8" w:rsidRDefault="001221E8">
      <w:r>
        <w:continuationSeparator/>
      </w:r>
    </w:p>
    <w:p w14:paraId="165C1EBA" w14:textId="77777777" w:rsidR="001221E8" w:rsidRDefault="001221E8"/>
    <w:p w14:paraId="67137227" w14:textId="77777777" w:rsidR="001221E8" w:rsidRDefault="001221E8"/>
    <w:p w14:paraId="700F1EED" w14:textId="77777777" w:rsidR="001221E8" w:rsidRDefault="001221E8"/>
  </w:footnote>
  <w:footnote w:type="continuationNotice" w:id="1">
    <w:p w14:paraId="35972642" w14:textId="77777777" w:rsidR="001221E8" w:rsidRDefault="001221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03407A" w:rsidRPr="00D54A11" w14:paraId="798E0550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764CAA4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00BED2CB" w14:textId="51536DF7" w:rsidR="0003407A" w:rsidRPr="00D54A11" w:rsidRDefault="00E710A8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할 일 목록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33A967B9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4FD03F8" w14:textId="45FB76E5" w:rsidR="0003407A" w:rsidRPr="00D54A11" w:rsidRDefault="00E710A8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 xml:space="preserve">023.04.15 ~ </w:t>
          </w:r>
          <w:r>
            <w:rPr>
              <w:rFonts w:ascii="돋움" w:eastAsia="돋움" w:hAnsi="돋움" w:hint="eastAsia"/>
            </w:rPr>
            <w:t>완료 시</w:t>
          </w:r>
        </w:p>
      </w:tc>
    </w:tr>
    <w:tr w:rsidR="0003407A" w:rsidRPr="00D54A11" w14:paraId="698C29DB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86EC9CE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D40D01C" w14:textId="5BE3187C" w:rsidR="0003407A" w:rsidRPr="00D54A11" w:rsidRDefault="00E710A8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2A7C87B5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066EF3D0" w14:textId="2EB5305B" w:rsidR="0003407A" w:rsidRPr="00D54A11" w:rsidRDefault="00E710A8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v1.0.0</w:t>
          </w:r>
        </w:p>
      </w:tc>
    </w:tr>
  </w:tbl>
  <w:p w14:paraId="412EB8B6" w14:textId="77777777" w:rsidR="0003407A" w:rsidRPr="00EF53CF" w:rsidRDefault="00000000" w:rsidP="00A358BA">
    <w:r>
      <w:rPr>
        <w:rFonts w:ascii="HY헤드라인M" w:eastAsia="HY헤드라인M"/>
        <w:noProof/>
        <w:szCs w:val="20"/>
      </w:rPr>
      <w:pict w14:anchorId="73D30E20">
        <v:rect id="_x0000_s1052" style="position:absolute;left:0;text-align:left;margin-left:-2.1pt;margin-top:8.9pt;width:428.45pt;height:8.35pt;z-index:1;mso-position-horizontal-relative:text;mso-position-vertical-relative:text" fillcolor="#903" stroked="f" strokecolor="blue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kq/gVufcdnQ5z" int2:id="LGVhr6c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B1C"/>
    <w:multiLevelType w:val="hybridMultilevel"/>
    <w:tmpl w:val="38AEDC3C"/>
    <w:lvl w:ilvl="0" w:tplc="AE9AC89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7A4AC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95C7AE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D4A0BF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B0240B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7C2C3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ADE7AC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5DE23B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2EABE2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EAC5E8"/>
    <w:multiLevelType w:val="hybridMultilevel"/>
    <w:tmpl w:val="FFFFFFFF"/>
    <w:lvl w:ilvl="0" w:tplc="BD34002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1923968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C01A2C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7A9E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F1A4B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6CE649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73CA7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1C89D4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6F84B2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6B875C"/>
    <w:multiLevelType w:val="hybridMultilevel"/>
    <w:tmpl w:val="18FA8598"/>
    <w:lvl w:ilvl="0" w:tplc="B4023F1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C46620E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10B4129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BD41E4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7B875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550BD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272572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40C062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A6E38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36850F"/>
    <w:multiLevelType w:val="hybridMultilevel"/>
    <w:tmpl w:val="15C822B0"/>
    <w:lvl w:ilvl="0" w:tplc="1ABAA18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FE4F22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B36E7D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88674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20A6D3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FD4F20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92CC02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C92518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46E915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1BE54CD1"/>
    <w:multiLevelType w:val="hybridMultilevel"/>
    <w:tmpl w:val="B096DF72"/>
    <w:lvl w:ilvl="0" w:tplc="D1E01FEA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C8528D9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778B0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3427F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56C22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40ACE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3886BD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46384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5ACD4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10" w15:restartNumberingAfterBreak="0">
    <w:nsid w:val="249BEAD6"/>
    <w:multiLevelType w:val="hybridMultilevel"/>
    <w:tmpl w:val="022A455E"/>
    <w:lvl w:ilvl="0" w:tplc="AAAAC7E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5AC585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03A21B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8A2B8F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CCE9EA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6C0E20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CA4140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EA0CA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E0ABC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28BC1C00"/>
    <w:multiLevelType w:val="hybridMultilevel"/>
    <w:tmpl w:val="CAA0E522"/>
    <w:lvl w:ilvl="0" w:tplc="CFF8F618">
      <w:start w:val="1"/>
      <w:numFmt w:val="bullet"/>
      <w:lvlText w:val=""/>
      <w:lvlJc w:val="left"/>
      <w:pPr>
        <w:ind w:left="1160" w:hanging="400"/>
      </w:pPr>
      <w:rPr>
        <w:rFonts w:ascii="Symbol" w:hAnsi="Symbol" w:hint="default"/>
      </w:rPr>
    </w:lvl>
    <w:lvl w:ilvl="1" w:tplc="ABCE7790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49A24424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6AA0079E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A002E596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5CA0BFE8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E0A22CB6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AFA030F8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00F04700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 w15:restartNumberingAfterBreak="0">
    <w:nsid w:val="558217DF"/>
    <w:multiLevelType w:val="hybridMultilevel"/>
    <w:tmpl w:val="FFFFFFFF"/>
    <w:lvl w:ilvl="0" w:tplc="14567AA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CBA5C0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6D86A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CEC8E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4C2379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77CD2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72622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8617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98DEE30"/>
    <w:multiLevelType w:val="hybridMultilevel"/>
    <w:tmpl w:val="FFFFFFFF"/>
    <w:lvl w:ilvl="0" w:tplc="38E864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D8C46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E691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CA9AE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6F8D0E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79C63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23035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46A783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5A66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31BEA0"/>
    <w:multiLevelType w:val="hybridMultilevel"/>
    <w:tmpl w:val="93C68C6A"/>
    <w:lvl w:ilvl="0" w:tplc="25DE1F2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8A28DC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BAA1FC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3624A4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7302EC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C924F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526BB8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C00C3E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6AC549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355A2B"/>
    <w:multiLevelType w:val="hybridMultilevel"/>
    <w:tmpl w:val="6762A380"/>
    <w:lvl w:ilvl="0" w:tplc="172EB7B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3C66BA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44BF7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A7A6C6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1C63A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746B1B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E3CDCF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EEA6C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07C6BE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21" w15:restartNumberingAfterBreak="0">
    <w:nsid w:val="7563EB44"/>
    <w:multiLevelType w:val="hybridMultilevel"/>
    <w:tmpl w:val="FFFFFFFF"/>
    <w:lvl w:ilvl="0" w:tplc="43E04AAA">
      <w:start w:val="1"/>
      <w:numFmt w:val="bullet"/>
      <w:lvlText w:val="o"/>
      <w:lvlJc w:val="left"/>
      <w:pPr>
        <w:ind w:left="1160" w:hanging="400"/>
      </w:pPr>
      <w:rPr>
        <w:rFonts w:ascii="Courier New" w:hAnsi="Courier New" w:hint="default"/>
      </w:rPr>
    </w:lvl>
    <w:lvl w:ilvl="1" w:tplc="E2D49686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0144038A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0D1C2E00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3C340776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B9F22026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B75496DA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9BCEDD4E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A6429FE6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3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1032804811">
    <w:abstractNumId w:val="12"/>
  </w:num>
  <w:num w:numId="2" w16cid:durableId="409893865">
    <w:abstractNumId w:val="2"/>
  </w:num>
  <w:num w:numId="3" w16cid:durableId="1147625484">
    <w:abstractNumId w:val="10"/>
  </w:num>
  <w:num w:numId="4" w16cid:durableId="2007855271">
    <w:abstractNumId w:val="5"/>
  </w:num>
  <w:num w:numId="5" w16cid:durableId="989793596">
    <w:abstractNumId w:val="0"/>
  </w:num>
  <w:num w:numId="6" w16cid:durableId="494154537">
    <w:abstractNumId w:val="7"/>
  </w:num>
  <w:num w:numId="7" w16cid:durableId="1351566277">
    <w:abstractNumId w:val="17"/>
  </w:num>
  <w:num w:numId="8" w16cid:durableId="1398896090">
    <w:abstractNumId w:val="18"/>
  </w:num>
  <w:num w:numId="9" w16cid:durableId="1034580223">
    <w:abstractNumId w:val="21"/>
  </w:num>
  <w:num w:numId="10" w16cid:durableId="1452942703">
    <w:abstractNumId w:val="1"/>
  </w:num>
  <w:num w:numId="11" w16cid:durableId="1364016397">
    <w:abstractNumId w:val="16"/>
  </w:num>
  <w:num w:numId="12" w16cid:durableId="876163010">
    <w:abstractNumId w:val="14"/>
  </w:num>
  <w:num w:numId="13" w16cid:durableId="2028942857">
    <w:abstractNumId w:val="23"/>
  </w:num>
  <w:num w:numId="14" w16cid:durableId="1090543277">
    <w:abstractNumId w:val="9"/>
  </w:num>
  <w:num w:numId="15" w16cid:durableId="1883976405">
    <w:abstractNumId w:val="15"/>
  </w:num>
  <w:num w:numId="16" w16cid:durableId="1589073283">
    <w:abstractNumId w:val="3"/>
  </w:num>
  <w:num w:numId="17" w16cid:durableId="1459684970">
    <w:abstractNumId w:val="8"/>
  </w:num>
  <w:num w:numId="18" w16cid:durableId="880091612">
    <w:abstractNumId w:val="13"/>
  </w:num>
  <w:num w:numId="19" w16cid:durableId="983583806">
    <w:abstractNumId w:val="6"/>
  </w:num>
  <w:num w:numId="20" w16cid:durableId="703599149">
    <w:abstractNumId w:val="11"/>
  </w:num>
  <w:num w:numId="21" w16cid:durableId="2112432985">
    <w:abstractNumId w:val="22"/>
  </w:num>
  <w:num w:numId="22" w16cid:durableId="1113866173">
    <w:abstractNumId w:val="20"/>
  </w:num>
  <w:num w:numId="23" w16cid:durableId="18914537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49240888">
    <w:abstractNumId w:val="4"/>
  </w:num>
  <w:num w:numId="25" w16cid:durableId="1054501838">
    <w:abstractNumId w:val="4"/>
    <w:lvlOverride w:ilvl="0">
      <w:startOverride w:val="1"/>
    </w:lvlOverride>
  </w:num>
  <w:num w:numId="26" w16cid:durableId="440802531">
    <w:abstractNumId w:val="9"/>
    <w:lvlOverride w:ilvl="0">
      <w:startOverride w:val="1"/>
    </w:lvlOverride>
  </w:num>
  <w:num w:numId="27" w16cid:durableId="1652637976">
    <w:abstractNumId w:val="4"/>
  </w:num>
  <w:num w:numId="28" w16cid:durableId="2013288199">
    <w:abstractNumId w:val="23"/>
  </w:num>
  <w:num w:numId="29" w16cid:durableId="1727482840">
    <w:abstractNumId w:val="23"/>
  </w:num>
  <w:num w:numId="30" w16cid:durableId="1735162087">
    <w:abstractNumId w:val="23"/>
  </w:num>
  <w:num w:numId="31" w16cid:durableId="2030829842">
    <w:abstractNumId w:val="23"/>
  </w:num>
  <w:num w:numId="32" w16cid:durableId="1037466968">
    <w:abstractNumId w:val="23"/>
  </w:num>
  <w:num w:numId="33" w16cid:durableId="1583485977">
    <w:abstractNumId w:val="23"/>
  </w:num>
  <w:num w:numId="34" w16cid:durableId="810486903">
    <w:abstractNumId w:val="23"/>
  </w:num>
  <w:num w:numId="35" w16cid:durableId="1446999620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1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3BE7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19E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11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9D0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1E8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1A5A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370F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4BD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3DCF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B88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092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A52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3E1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7DD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5F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6CF0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206A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0DEA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419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646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4DE9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4953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07F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2E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0A8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2F11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0AB4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CCE"/>
    <w:rsid w:val="00FE4FDD"/>
    <w:rsid w:val="00FE5E68"/>
    <w:rsid w:val="00FE69BC"/>
    <w:rsid w:val="00FE7313"/>
    <w:rsid w:val="00FF0602"/>
    <w:rsid w:val="00FF0A11"/>
    <w:rsid w:val="00FF0CC9"/>
    <w:rsid w:val="00FF1614"/>
    <w:rsid w:val="00FF16D0"/>
    <w:rsid w:val="00FF1844"/>
    <w:rsid w:val="00FF266D"/>
    <w:rsid w:val="00FF31B7"/>
    <w:rsid w:val="00FF38A9"/>
    <w:rsid w:val="00FF4215"/>
    <w:rsid w:val="00FF46A0"/>
    <w:rsid w:val="00FF4B87"/>
    <w:rsid w:val="00FF76F1"/>
    <w:rsid w:val="072E2F98"/>
    <w:rsid w:val="0A08DFFE"/>
    <w:rsid w:val="0A65D05A"/>
    <w:rsid w:val="0A747B7B"/>
    <w:rsid w:val="0DB14641"/>
    <w:rsid w:val="0F4D16A2"/>
    <w:rsid w:val="13F38A43"/>
    <w:rsid w:val="1F2566BA"/>
    <w:rsid w:val="27BA01D6"/>
    <w:rsid w:val="2A94B23C"/>
    <w:rsid w:val="3B6F6CB8"/>
    <w:rsid w:val="3ED639BB"/>
    <w:rsid w:val="40720A1C"/>
    <w:rsid w:val="4BB2F2AB"/>
    <w:rsid w:val="4CDC5924"/>
    <w:rsid w:val="4D93F07C"/>
    <w:rsid w:val="586A702E"/>
    <w:rsid w:val="5D36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37C66D35"/>
  <w15:chartTrackingRefBased/>
  <w15:docId w15:val="{5174850B-4BE7-4748-B4D1-EA6EDDD6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3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3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3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3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F14861F2A19841AC1CC7E17E43C92B" ma:contentTypeVersion="4" ma:contentTypeDescription="새 문서를 만듭니다." ma:contentTypeScope="" ma:versionID="501140763ee1ae0f77142a94ec5fb698">
  <xsd:schema xmlns:xsd="http://www.w3.org/2001/XMLSchema" xmlns:xs="http://www.w3.org/2001/XMLSchema" xmlns:p="http://schemas.microsoft.com/office/2006/metadata/properties" xmlns:ns3="aad896f5-42f5-4ae6-8b88-ec09c1999060" targetNamespace="http://schemas.microsoft.com/office/2006/metadata/properties" ma:root="true" ma:fieldsID="19e542ba1094c82965f61c93d9ac648b" ns3:_="">
    <xsd:import namespace="aad896f5-42f5-4ae6-8b88-ec09c19990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896f5-42f5-4ae6-8b88-ec09c1999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C172F-588E-45F1-BD7F-D03814E1C3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F8BBF0-71FA-4799-B663-6E5E5C356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896f5-42f5-4ae6-8b88-ec09c19990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E27551-EBBD-4A9D-8F67-9F4FBF1ECC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5</TotalTime>
  <Pages>17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조수지</cp:lastModifiedBy>
  <cp:revision>25</cp:revision>
  <cp:lastPrinted>2008-01-26T04:17:00Z</cp:lastPrinted>
  <dcterms:created xsi:type="dcterms:W3CDTF">2023-04-15T02:21:00Z</dcterms:created>
  <dcterms:modified xsi:type="dcterms:W3CDTF">2023-04-19T13:11:00Z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0x01010004F14861F2A19841AC1CC7E17E43C92B</vt:lpwstr>
  </property>
</Properties>
</file>